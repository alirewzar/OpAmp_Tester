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645448" w14:textId="77777777" w:rsidR="00433926" w:rsidRPr="0035652D" w:rsidRDefault="00433926" w:rsidP="00473C70">
      <w:pPr>
        <w:rPr>
          <w:rFonts w:asciiTheme="majorBidi" w:hAnsiTheme="majorBidi" w:cs="B Nazanin"/>
          <w:sz w:val="22"/>
          <w:szCs w:val="22"/>
          <w:lang w:bidi="fa-IR"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86"/>
      </w:tblGrid>
      <w:tr w:rsidR="002B60C9" w:rsidRPr="0035652D" w14:paraId="051C974F" w14:textId="77777777" w:rsidTr="0080688B">
        <w:trPr>
          <w:trHeight w:val="11363"/>
        </w:trPr>
        <w:tc>
          <w:tcPr>
            <w:tcW w:w="10586" w:type="dxa"/>
            <w:shd w:val="clear" w:color="auto" w:fill="auto"/>
          </w:tcPr>
          <w:p w14:paraId="7698FF97" w14:textId="07457385" w:rsidR="00BC4E1F" w:rsidRPr="0035652D" w:rsidRDefault="00D03D1C" w:rsidP="0035652D">
            <w:pPr>
              <w:pStyle w:val="Title"/>
              <w:bidi/>
              <w:rPr>
                <w:rFonts w:asciiTheme="majorBidi" w:hAnsiTheme="majorBidi"/>
                <w:b/>
                <w:bCs/>
                <w:sz w:val="32"/>
                <w:szCs w:val="32"/>
                <w:lang w:bidi="fa-IR"/>
              </w:rPr>
            </w:pPr>
            <w:r w:rsidRPr="0035652D">
              <w:rPr>
                <w:rFonts w:asciiTheme="majorBidi" w:hAnsiTheme="majorBidi"/>
                <w:b/>
                <w:bCs/>
                <w:sz w:val="32"/>
                <w:szCs w:val="32"/>
                <w:rtl/>
                <w:lang w:bidi="fa-IR"/>
              </w:rPr>
              <w:t>روش‌های اندازه‌گیری پارامترهای آپ امپ</w:t>
            </w:r>
            <w:r w:rsidR="0035652D" w:rsidRPr="0035652D">
              <w:rPr>
                <w:rFonts w:asciiTheme="majorBidi" w:hAnsiTheme="majorBidi"/>
                <w:b/>
                <w:bCs/>
                <w:sz w:val="32"/>
                <w:szCs w:val="32"/>
                <w:rtl/>
                <w:lang w:bidi="fa-IR"/>
              </w:rPr>
              <w:t xml:space="preserve"> </w:t>
            </w:r>
            <w:r w:rsidRPr="0035652D">
              <w:rPr>
                <w:rFonts w:asciiTheme="majorBidi" w:hAnsiTheme="majorBidi"/>
                <w:b/>
                <w:bCs/>
                <w:sz w:val="32"/>
                <w:szCs w:val="32"/>
                <w:lang w:bidi="fa-IR"/>
              </w:rPr>
              <w:t>LM324,  LM358</w:t>
            </w:r>
            <w:r w:rsidR="0035652D" w:rsidRPr="0035652D">
              <w:rPr>
                <w:rFonts w:asciiTheme="majorBidi" w:hAnsiTheme="majorBidi"/>
                <w:b/>
                <w:bCs/>
                <w:sz w:val="32"/>
                <w:szCs w:val="32"/>
                <w:rtl/>
                <w:lang w:bidi="fa-IR"/>
              </w:rPr>
              <w:t xml:space="preserve"> </w:t>
            </w:r>
          </w:p>
          <w:p w14:paraId="32B9E5E6" w14:textId="77777777" w:rsidR="00DF0656" w:rsidRPr="0035652D" w:rsidRDefault="00DF0656" w:rsidP="0087541A">
            <w:pPr>
              <w:pStyle w:val="Heading1"/>
              <w:jc w:val="left"/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1A31C466" w14:textId="77777777" w:rsidR="00A90856" w:rsidRPr="0035652D" w:rsidRDefault="00DF0656" w:rsidP="0035652D">
            <w:pPr>
              <w:jc w:val="center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35652D"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  <w:t>برای اندازه‌گیری ولتاژ آفست ورودی از مداری به شکل زیر استفاده می‌کنیم:</w:t>
            </w:r>
          </w:p>
          <w:p w14:paraId="25A02CE9" w14:textId="77777777" w:rsidR="00A90856" w:rsidRPr="0035652D" w:rsidRDefault="00A90856" w:rsidP="0087541A">
            <w:pPr>
              <w:rPr>
                <w:rFonts w:asciiTheme="majorBidi" w:hAnsiTheme="majorBidi" w:cs="B Nazanin"/>
                <w:sz w:val="22"/>
                <w:szCs w:val="22"/>
                <w:rtl/>
              </w:rPr>
            </w:pPr>
          </w:p>
          <w:p w14:paraId="72C08E29" w14:textId="77777777" w:rsidR="0087541A" w:rsidRPr="0035652D" w:rsidRDefault="0087541A" w:rsidP="0087541A">
            <w:pPr>
              <w:jc w:val="center"/>
              <w:rPr>
                <w:rFonts w:asciiTheme="majorBidi" w:hAnsiTheme="majorBidi" w:cs="B Nazanin"/>
                <w:sz w:val="22"/>
                <w:szCs w:val="22"/>
                <w:rtl/>
              </w:rPr>
            </w:pPr>
          </w:p>
          <w:p w14:paraId="40B835D9" w14:textId="601AB301" w:rsidR="00DF0656" w:rsidRPr="0035652D" w:rsidRDefault="00A90856" w:rsidP="0087541A">
            <w:pPr>
              <w:jc w:val="center"/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</w:rPr>
              <w:object w:dxaOrig="12060" w:dyaOrig="7125" w14:anchorId="528B389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39.25pt;height:199.3pt" o:ole="">
                  <v:imagedata r:id="rId8" o:title=""/>
                </v:shape>
                <o:OLEObject Type="Embed" ProgID="PBrush" ShapeID="_x0000_i1025" DrawAspect="Content" ObjectID="_1806663641" r:id="rId9"/>
              </w:object>
            </w:r>
          </w:p>
          <w:p w14:paraId="6BE1BCDE" w14:textId="7B4C71ED" w:rsidR="006F77A6" w:rsidRPr="0035652D" w:rsidRDefault="009C5391" w:rsidP="0087541A">
            <w:pPr>
              <w:keepNext/>
              <w:jc w:val="center"/>
              <w:rPr>
                <w:rFonts w:asciiTheme="majorBidi" w:hAnsiTheme="majorBidi" w:cs="B Nazanin"/>
                <w:sz w:val="22"/>
                <w:szCs w:val="22"/>
                <w:rtl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</w:rPr>
              <w:object w:dxaOrig="14985" w:dyaOrig="12060" w14:anchorId="1730700C">
                <v:shape id="_x0000_i1026" type="#_x0000_t75" style="width:284.55pt;height:230.4pt" o:ole="">
                  <v:imagedata r:id="rId10" o:title=""/>
                </v:shape>
                <o:OLEObject Type="Embed" ProgID="PBrush" ShapeID="_x0000_i1026" DrawAspect="Content" ObjectID="_1806663642" r:id="rId11"/>
              </w:object>
            </w:r>
          </w:p>
          <w:p w14:paraId="4B2C262D" w14:textId="77777777" w:rsidR="006F77A6" w:rsidRPr="0035652D" w:rsidRDefault="006F77A6" w:rsidP="0087541A">
            <w:pPr>
              <w:keepNext/>
              <w:rPr>
                <w:rFonts w:asciiTheme="majorBidi" w:hAnsiTheme="majorBidi" w:cs="B Nazanin"/>
                <w:sz w:val="22"/>
                <w:szCs w:val="22"/>
                <w:rtl/>
              </w:rPr>
            </w:pPr>
          </w:p>
          <w:p w14:paraId="4BE70E4E" w14:textId="43BA8892" w:rsidR="0087541A" w:rsidRPr="0035652D" w:rsidRDefault="00DF0656" w:rsidP="0035652D">
            <w:pPr>
              <w:pStyle w:val="Caption"/>
              <w:bidi/>
              <w:rPr>
                <w:rFonts w:asciiTheme="majorBidi" w:hAnsiTheme="majorBidi"/>
                <w:sz w:val="22"/>
                <w:szCs w:val="22"/>
              </w:rPr>
            </w:pPr>
            <w:r w:rsidRPr="0035652D">
              <w:rPr>
                <w:rFonts w:asciiTheme="majorBidi" w:hAnsiTheme="majorBidi"/>
                <w:sz w:val="22"/>
                <w:szCs w:val="22"/>
                <w:rtl/>
              </w:rPr>
              <w:t>شکل</w:t>
            </w:r>
            <w:r w:rsidRPr="0035652D">
              <w:rPr>
                <w:rFonts w:asciiTheme="majorBidi" w:hAnsiTheme="majorBidi"/>
                <w:sz w:val="22"/>
                <w:szCs w:val="22"/>
              </w:rPr>
              <w:t xml:space="preserve"> </w:t>
            </w:r>
            <w:r w:rsidRPr="0035652D">
              <w:rPr>
                <w:rFonts w:asciiTheme="majorBidi" w:hAnsiTheme="majorBidi"/>
                <w:sz w:val="22"/>
                <w:szCs w:val="22"/>
                <w:rtl/>
              </w:rPr>
              <w:t>۱ مدار تست ولتاژ آفست ورودی آپ‌امپ</w:t>
            </w:r>
          </w:p>
          <w:p w14:paraId="31A413A2" w14:textId="0F977FFA" w:rsidR="0087541A" w:rsidRPr="0035652D" w:rsidRDefault="0087541A" w:rsidP="0087541A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  <w:rtl/>
              </w:rPr>
              <w:lastRenderedPageBreak/>
              <w:t xml:space="preserve">فرمول محاسبه مقدار </w:t>
            </w:r>
            <w:r w:rsidRPr="0035652D">
              <w:rPr>
                <w:rFonts w:asciiTheme="majorBidi" w:hAnsiTheme="majorBidi" w:cs="B Nazanin"/>
                <w:sz w:val="22"/>
                <w:szCs w:val="22"/>
              </w:rPr>
              <w:t>Vos</w:t>
            </w:r>
          </w:p>
          <w:p w14:paraId="7E918ED1" w14:textId="4BAE4818" w:rsidR="00DF0656" w:rsidRPr="0035652D" w:rsidRDefault="00000000" w:rsidP="0087541A">
            <w:pPr>
              <w:rPr>
                <w:rFonts w:asciiTheme="majorBidi" w:eastAsiaTheme="minorEastAsia" w:hAnsiTheme="majorBidi" w:cs="B Nazanin"/>
                <w:b/>
                <w:bCs/>
                <w:color w:val="44546A" w:themeColor="text2"/>
                <w:sz w:val="22"/>
                <w:szCs w:val="22"/>
                <w:lang w:bidi="fa-I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color w:val="44546A" w:themeColor="text2"/>
                        <w:sz w:val="22"/>
                        <w:szCs w:val="22"/>
                        <w:lang w:bidi="fa-I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OS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B Nazanin"/>
                    <w:color w:val="44546A" w:themeColor="text2"/>
                    <w:sz w:val="22"/>
                    <w:szCs w:val="22"/>
                    <w:lang w:bidi="fa-IR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color w:val="44546A" w:themeColor="text2"/>
                        <w:sz w:val="22"/>
                        <w:szCs w:val="22"/>
                        <w:lang w:bidi="fa-I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out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DC</m:t>
                        </m:r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color w:val="44546A" w:themeColor="text2"/>
                                <w:sz w:val="22"/>
                                <w:szCs w:val="22"/>
                                <w:lang w:bidi="fa-IR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B Nazanin"/>
                                    <w:b/>
                                    <w:bCs/>
                                    <w:i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  <m:t>5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B Nazanin"/>
                                    <w:b/>
                                    <w:bCs/>
                                    <w:i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+1</m:t>
                        </m:r>
                      </m:e>
                    </m:d>
                  </m:den>
                </m:f>
              </m:oMath>
            </m:oMathPara>
          </w:p>
          <w:p w14:paraId="606F0CAF" w14:textId="77777777" w:rsidR="00A90856" w:rsidRPr="0035652D" w:rsidRDefault="00A90856" w:rsidP="0087541A">
            <w:pPr>
              <w:pStyle w:val="ListParagraph"/>
              <w:bidi/>
              <w:rPr>
                <w:rFonts w:asciiTheme="majorBidi" w:hAnsiTheme="majorBidi" w:cs="B Nazanin"/>
                <w:lang w:bidi="fa-IR"/>
              </w:rPr>
            </w:pPr>
          </w:p>
          <w:p w14:paraId="6C0DCA47" w14:textId="77777777" w:rsidR="0087541A" w:rsidRPr="0087541A" w:rsidRDefault="0087541A" w:rsidP="0087541A">
            <w:pPr>
              <w:pStyle w:val="ListParagraph"/>
              <w:bidi/>
              <w:rPr>
                <w:rFonts w:asciiTheme="majorBidi" w:hAnsiTheme="majorBidi" w:cs="B Nazanin"/>
                <w:b/>
                <w:bCs/>
                <w:lang w:bidi="fa-IR"/>
              </w:rPr>
            </w:pPr>
            <w:r w:rsidRPr="0087541A">
              <w:rPr>
                <w:rFonts w:asciiTheme="majorBidi" w:hAnsiTheme="majorBidi" w:cs="B Nazanin"/>
                <w:b/>
                <w:bCs/>
                <w:rtl/>
              </w:rPr>
              <w:t>دستورالعمل استفاده از دستگاه تست برای کنترل کیفیت آپ‌امپ‌ها</w:t>
            </w:r>
          </w:p>
          <w:p w14:paraId="681600D3" w14:textId="62A4B181" w:rsidR="0087541A" w:rsidRPr="0087541A" w:rsidRDefault="0087541A" w:rsidP="0087541A">
            <w:pPr>
              <w:pStyle w:val="ListParagraph"/>
              <w:numPr>
                <w:ilvl w:val="0"/>
                <w:numId w:val="18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آپ‌امپی که قرار است میزان ولتاژ آفست آن اندازه‌گیری شود، با عنوان 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DUT (Device Under Test)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مشخص شده است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2F2A8262" w14:textId="74A114B7" w:rsidR="0087541A" w:rsidRPr="0087541A" w:rsidRDefault="0087541A" w:rsidP="0087541A">
            <w:pPr>
              <w:pStyle w:val="ListParagraph"/>
              <w:numPr>
                <w:ilvl w:val="0"/>
                <w:numId w:val="18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>دقت مقاومت‌های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R5 </w:t>
            </w:r>
            <w:r w:rsidRPr="0087541A">
              <w:rPr>
                <w:rFonts w:asciiTheme="majorBidi" w:hAnsiTheme="majorBidi" w:cs="B Nazanin"/>
                <w:rtl/>
              </w:rPr>
              <w:t>و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R2 </w:t>
            </w:r>
            <w:r w:rsidRPr="0087541A">
              <w:rPr>
                <w:rFonts w:asciiTheme="majorBidi" w:hAnsiTheme="majorBidi" w:cs="B Nazanin"/>
                <w:rtl/>
              </w:rPr>
              <w:t xml:space="preserve">باید حداکثر 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یک درصد</w:t>
            </w:r>
            <w:r w:rsidRPr="0087541A">
              <w:rPr>
                <w:rFonts w:asciiTheme="majorBidi" w:hAnsiTheme="majorBidi" w:cs="B Nazanin"/>
                <w:rtl/>
              </w:rPr>
              <w:t xml:space="preserve"> یا کمتر باشد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  <w:r w:rsidRPr="0035652D">
              <w:rPr>
                <w:rFonts w:asciiTheme="majorBidi" w:hAnsiTheme="majorBidi" w:cs="B Nazanin"/>
                <w:rtl/>
                <w:lang w:bidi="fa-IR"/>
              </w:rPr>
              <w:t>(</w:t>
            </w:r>
            <w:r w:rsidRPr="0087541A">
              <w:rPr>
                <w:rFonts w:asciiTheme="majorBidi" w:hAnsiTheme="majorBidi" w:cs="B Nazanin"/>
                <w:rtl/>
              </w:rPr>
              <w:t>در صورت ساخت دستگاه جدید، مقادیر دقیق این مقاومت‌ها با استفاده از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RLC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متر اندازه‌گیری شده و در نرم‌افزار وارد و به‌روزرسانی ‌شوند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  <w:r w:rsidRPr="0035652D">
              <w:rPr>
                <w:rFonts w:asciiTheme="majorBidi" w:hAnsiTheme="majorBidi" w:cs="B Nazanin"/>
                <w:rtl/>
                <w:lang w:bidi="fa-IR"/>
              </w:rPr>
              <w:t>)</w:t>
            </w:r>
          </w:p>
          <w:p w14:paraId="0CD8BA61" w14:textId="1DEF1FC2" w:rsidR="0087541A" w:rsidRPr="0087541A" w:rsidRDefault="0087541A" w:rsidP="0087541A">
            <w:pPr>
              <w:pStyle w:val="ListParagraph"/>
              <w:numPr>
                <w:ilvl w:val="0"/>
                <w:numId w:val="18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آپ‌امپ دوم که در شکل با عنوان 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(Opamp)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 xml:space="preserve">مشخص شده است، می‌تواند از نوع آپ‌امپ مورد اندازه‌گیری یا مشابه آن باشد. در این پروژه از 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LM358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استفاده شده است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7172C75E" w14:textId="77777777" w:rsidR="0087541A" w:rsidRPr="0087541A" w:rsidRDefault="0087541A" w:rsidP="0087541A">
            <w:pPr>
              <w:pStyle w:val="ListParagraph"/>
              <w:numPr>
                <w:ilvl w:val="0"/>
                <w:numId w:val="18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مقادیر و مشخصات باید 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بر اساس دیتاشیت بررسی شوند</w:t>
            </w:r>
            <w:r w:rsidRPr="0087541A">
              <w:rPr>
                <w:rFonts w:asciiTheme="majorBidi" w:hAnsiTheme="majorBidi" w:cs="B Nazanin"/>
                <w:rtl/>
              </w:rPr>
              <w:t>، چرا که آپ‌امپ‌های خریداری‌شده از شرکت‌های مختلف ممکن است تفاوت‌هایی داشته باشند. به عنوان مثال، مدل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LM358 </w:t>
            </w:r>
            <w:r w:rsidRPr="0087541A">
              <w:rPr>
                <w:rFonts w:asciiTheme="majorBidi" w:hAnsiTheme="majorBidi" w:cs="B Nazanin"/>
                <w:rtl/>
              </w:rPr>
              <w:t>در نسخه‌های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ST</w:t>
            </w:r>
            <w:r w:rsidRPr="0087541A">
              <w:rPr>
                <w:rFonts w:asciiTheme="majorBidi" w:hAnsiTheme="majorBidi" w:cs="B Nazanin"/>
                <w:rtl/>
              </w:rPr>
              <w:t xml:space="preserve">، 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Texas Instruments </w:t>
            </w:r>
            <w:r w:rsidRPr="0087541A">
              <w:rPr>
                <w:rFonts w:asciiTheme="majorBidi" w:hAnsiTheme="majorBidi" w:cs="B Nazanin"/>
                <w:rtl/>
              </w:rPr>
              <w:t>و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Onsemi </w:t>
            </w:r>
            <w:r w:rsidRPr="0087541A">
              <w:rPr>
                <w:rFonts w:asciiTheme="majorBidi" w:hAnsiTheme="majorBidi" w:cs="B Nazanin"/>
                <w:rtl/>
              </w:rPr>
              <w:t>موجود است که ممکن است تفاوت‌های جزئی در دیتاشیت آن‌ها وجود داشته باشد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5B5760D3" w14:textId="3C179A4F" w:rsidR="0087541A" w:rsidRPr="0087541A" w:rsidRDefault="0087541A" w:rsidP="0087541A">
            <w:pPr>
              <w:pStyle w:val="ListParagraph"/>
              <w:numPr>
                <w:ilvl w:val="0"/>
                <w:numId w:val="18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همان‌طور که در شکل مشاهده می‌شود، مراحل تست بر اساس 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برچسب‌ها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 xml:space="preserve"> (Labels)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 xml:space="preserve">به‌سادگی قابل تشخیص هستند. برای نمونه، در تست 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LM324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جامپرها در موقعیت مربوط به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LM324 </w:t>
            </w:r>
            <w:r w:rsidRPr="0087541A">
              <w:rPr>
                <w:rFonts w:asciiTheme="majorBidi" w:hAnsiTheme="majorBidi" w:cs="B Nazanin"/>
                <w:rtl/>
              </w:rPr>
              <w:t xml:space="preserve">قرار دارند، و برای 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LM358</w:t>
            </w:r>
            <w:r w:rsidR="0035652D"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نیز موقعیت مربوطه مشخص شده است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422A6C46" w14:textId="79A20640" w:rsidR="0087541A" w:rsidRPr="0087541A" w:rsidRDefault="0087541A" w:rsidP="0087541A">
            <w:pPr>
              <w:pStyle w:val="ListParagraph"/>
              <w:numPr>
                <w:ilvl w:val="0"/>
                <w:numId w:val="18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تغذیه مورد نیاز از بخش پاور در بالای برد تامین می‌شود که به‌صورت واضح با لیبل مشخص شده است. در این تست تنها از تغذیه 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 xml:space="preserve">±15 </w:t>
            </w:r>
            <w:r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ولت</w:t>
            </w:r>
            <w:r w:rsidRPr="0087541A">
              <w:rPr>
                <w:rFonts w:asciiTheme="majorBidi" w:hAnsiTheme="majorBidi" w:cs="B Nazanin"/>
                <w:rtl/>
              </w:rPr>
              <w:t xml:space="preserve"> استفاده شده است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7088894D" w14:textId="77777777" w:rsidR="0087541A" w:rsidRPr="0087541A" w:rsidRDefault="0087541A" w:rsidP="0087541A">
            <w:pPr>
              <w:pStyle w:val="ListParagraph"/>
              <w:numPr>
                <w:ilvl w:val="0"/>
                <w:numId w:val="18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در مراحل تست، ولتاژها باید 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به‌دقت اندازه‌گیری</w:t>
            </w:r>
            <w:r w:rsidRPr="0087541A">
              <w:rPr>
                <w:rFonts w:asciiTheme="majorBidi" w:hAnsiTheme="majorBidi" w:cs="B Nazanin"/>
                <w:rtl/>
              </w:rPr>
              <w:t xml:space="preserve"> شده و در نرم‌افزار وارد شوند. سپس نتایج به فایل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Excel </w:t>
            </w:r>
            <w:r w:rsidRPr="0087541A">
              <w:rPr>
                <w:rFonts w:asciiTheme="majorBidi" w:hAnsiTheme="majorBidi" w:cs="B Nazanin"/>
                <w:rtl/>
              </w:rPr>
              <w:t>منتقل گردند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410840F0" w14:textId="31BA12A3" w:rsidR="0087541A" w:rsidRPr="0035652D" w:rsidRDefault="0087541A" w:rsidP="0087541A">
            <w:pPr>
              <w:pStyle w:val="ListParagraph"/>
              <w:numPr>
                <w:ilvl w:val="0"/>
                <w:numId w:val="18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در نرم‌افزار، ابتدا گزینه مورد نظر (در اینجا 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Vof</w:t>
            </w:r>
            <w:r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>)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انتخاب می‌شود</w:t>
            </w:r>
            <w:r w:rsidRPr="0087541A">
              <w:rPr>
                <w:rFonts w:asciiTheme="majorBidi" w:hAnsiTheme="majorBidi" w:cs="B Nazanin"/>
                <w:lang w:bidi="fa-IR"/>
              </w:rPr>
              <w:t>:</w:t>
            </w:r>
          </w:p>
          <w:p w14:paraId="15EAAF08" w14:textId="77777777" w:rsidR="00B758BD" w:rsidRPr="0087541A" w:rsidRDefault="00B758BD" w:rsidP="00B758BD">
            <w:pPr>
              <w:pStyle w:val="ListParagraph"/>
              <w:bidi/>
              <w:rPr>
                <w:rFonts w:asciiTheme="majorBidi" w:hAnsiTheme="majorBidi" w:cs="B Nazanin"/>
                <w:lang w:bidi="fa-IR"/>
              </w:rPr>
            </w:pPr>
          </w:p>
          <w:p w14:paraId="707607B8" w14:textId="3FAEB8DD" w:rsidR="0087541A" w:rsidRDefault="0087541A" w:rsidP="0087541A">
            <w:pPr>
              <w:pStyle w:val="ListParagraph"/>
              <w:bidi/>
              <w:jc w:val="center"/>
              <w:rPr>
                <w:rFonts w:asciiTheme="majorBidi" w:hAnsiTheme="majorBidi" w:cs="B Nazanin"/>
                <w:lang w:bidi="fa-IR"/>
              </w:rPr>
            </w:pPr>
            <w:r w:rsidRPr="0035652D">
              <w:rPr>
                <w:rFonts w:asciiTheme="majorBidi" w:hAnsiTheme="majorBidi" w:cs="B Nazanin"/>
                <w:noProof/>
                <w:rtl/>
                <w:lang w:bidi="fa-IR"/>
              </w:rPr>
              <w:drawing>
                <wp:inline distT="0" distB="0" distL="0" distR="0" wp14:anchorId="2CF6DC90" wp14:editId="1154CECD">
                  <wp:extent cx="2219930" cy="2302149"/>
                  <wp:effectExtent l="0" t="0" r="9525" b="3175"/>
                  <wp:docPr id="625658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6584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908" cy="2345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0899D" w14:textId="77777777" w:rsidR="0035652D" w:rsidRDefault="0035652D" w:rsidP="0035652D">
            <w:pPr>
              <w:pStyle w:val="ListParagraph"/>
              <w:bidi/>
              <w:jc w:val="center"/>
              <w:rPr>
                <w:rFonts w:asciiTheme="majorBidi" w:hAnsiTheme="majorBidi" w:cs="B Nazanin"/>
                <w:lang w:bidi="fa-IR"/>
              </w:rPr>
            </w:pPr>
          </w:p>
          <w:p w14:paraId="662677AF" w14:textId="77777777" w:rsidR="0035652D" w:rsidRDefault="0035652D" w:rsidP="0035652D">
            <w:pPr>
              <w:pStyle w:val="ListParagraph"/>
              <w:bidi/>
              <w:jc w:val="center"/>
              <w:rPr>
                <w:rFonts w:asciiTheme="majorBidi" w:hAnsiTheme="majorBidi" w:cs="B Nazanin"/>
                <w:lang w:bidi="fa-IR"/>
              </w:rPr>
            </w:pPr>
          </w:p>
          <w:p w14:paraId="29291EEE" w14:textId="77777777" w:rsidR="0035652D" w:rsidRPr="0035652D" w:rsidRDefault="0035652D" w:rsidP="0035652D">
            <w:pPr>
              <w:pStyle w:val="ListParagraph"/>
              <w:bidi/>
              <w:jc w:val="center"/>
              <w:rPr>
                <w:rFonts w:asciiTheme="majorBidi" w:hAnsiTheme="majorBidi" w:cs="B Nazanin"/>
                <w:lang w:bidi="fa-IR"/>
              </w:rPr>
            </w:pPr>
          </w:p>
          <w:p w14:paraId="232238DA" w14:textId="489AA9EF" w:rsidR="0087541A" w:rsidRPr="0087541A" w:rsidRDefault="0087541A" w:rsidP="0087541A">
            <w:pPr>
              <w:pStyle w:val="ListParagraph"/>
              <w:numPr>
                <w:ilvl w:val="0"/>
                <w:numId w:val="19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lastRenderedPageBreak/>
              <w:t>در مرحله بعد، مقادیر خوانده‌شده وارد شده و نتیجه یادداشت می‌شود</w:t>
            </w:r>
            <w:r w:rsidRPr="0087541A">
              <w:rPr>
                <w:rFonts w:asciiTheme="majorBidi" w:hAnsiTheme="majorBidi" w:cs="B Nazanin"/>
                <w:lang w:bidi="fa-IR"/>
              </w:rPr>
              <w:t>:</w:t>
            </w:r>
          </w:p>
          <w:p w14:paraId="4EE70815" w14:textId="69679F73" w:rsidR="0087541A" w:rsidRPr="0035652D" w:rsidRDefault="0087541A" w:rsidP="0087541A">
            <w:pPr>
              <w:pStyle w:val="ListParagraph"/>
              <w:bidi/>
              <w:jc w:val="center"/>
              <w:rPr>
                <w:rFonts w:asciiTheme="majorBidi" w:hAnsiTheme="majorBidi" w:cs="B Nazanin"/>
                <w:i/>
                <w:iCs/>
                <w:rtl/>
                <w:lang w:bidi="fa-IR"/>
              </w:rPr>
            </w:pPr>
            <w:r w:rsidRPr="0035652D">
              <w:rPr>
                <w:rFonts w:asciiTheme="majorBidi" w:hAnsiTheme="majorBidi" w:cs="B Nazanin"/>
                <w:i/>
                <w:iCs/>
                <w:noProof/>
                <w:rtl/>
                <w:lang w:bidi="fa-IR"/>
              </w:rPr>
              <w:drawing>
                <wp:inline distT="0" distB="0" distL="0" distR="0" wp14:anchorId="475CF769" wp14:editId="38BC29DF">
                  <wp:extent cx="2278072" cy="2751238"/>
                  <wp:effectExtent l="0" t="0" r="8255" b="0"/>
                  <wp:docPr id="1909649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4900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429" cy="2789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48587" w14:textId="7D27BDD1" w:rsidR="0087541A" w:rsidRPr="0087541A" w:rsidRDefault="0087541A" w:rsidP="0087541A">
            <w:pPr>
              <w:pStyle w:val="ListParagraph"/>
              <w:bidi/>
              <w:rPr>
                <w:rFonts w:asciiTheme="majorBidi" w:hAnsiTheme="majorBidi" w:cs="B Nazanin"/>
                <w:lang w:bidi="fa-IR"/>
              </w:rPr>
            </w:pPr>
          </w:p>
          <w:p w14:paraId="34837CF6" w14:textId="77777777" w:rsidR="0087541A" w:rsidRPr="0087541A" w:rsidRDefault="0087541A" w:rsidP="0087541A">
            <w:pPr>
              <w:pStyle w:val="ListParagraph"/>
              <w:bidi/>
              <w:rPr>
                <w:rFonts w:asciiTheme="majorBidi" w:hAnsiTheme="majorBidi" w:cs="B Nazanin"/>
                <w:b/>
                <w:bCs/>
                <w:lang w:bidi="fa-IR"/>
              </w:rPr>
            </w:pPr>
            <w:r w:rsidRPr="0087541A">
              <w:rPr>
                <w:rFonts w:asciiTheme="majorBidi" w:hAnsiTheme="majorBidi" w:cs="B Nazanin"/>
                <w:b/>
                <w:bCs/>
                <w:rtl/>
              </w:rPr>
              <w:t>نکات مهم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:</w:t>
            </w:r>
          </w:p>
          <w:p w14:paraId="335DB8F1" w14:textId="77777777" w:rsidR="0087541A" w:rsidRPr="0087541A" w:rsidRDefault="0087541A" w:rsidP="0087541A">
            <w:pPr>
              <w:pStyle w:val="ListParagraph"/>
              <w:numPr>
                <w:ilvl w:val="0"/>
                <w:numId w:val="20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>مقادیر مقاومت‌های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R2 </w:t>
            </w:r>
            <w:r w:rsidRPr="0087541A">
              <w:rPr>
                <w:rFonts w:asciiTheme="majorBidi" w:hAnsiTheme="majorBidi" w:cs="B Nazanin"/>
                <w:rtl/>
              </w:rPr>
              <w:t>و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R5 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ثابت</w:t>
            </w:r>
            <w:r w:rsidRPr="0087541A">
              <w:rPr>
                <w:rFonts w:asciiTheme="majorBidi" w:hAnsiTheme="majorBidi" w:cs="B Nazanin"/>
                <w:rtl/>
              </w:rPr>
              <w:t xml:space="preserve"> هستند. تحت هیچ شرایطی مقدار جدیدی برای آن‌ها وارد نکنید. در صورتی که به‌اشتباه مقدار جدیدی وارد شد، نرم‌افزار را مجدداً اجرا کنید تا مقادیر به حالت اولیه بازگردند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2D8CCBA5" w14:textId="77777777" w:rsidR="0087541A" w:rsidRPr="0087541A" w:rsidRDefault="0087541A" w:rsidP="0087541A">
            <w:pPr>
              <w:pStyle w:val="ListParagraph"/>
              <w:numPr>
                <w:ilvl w:val="0"/>
                <w:numId w:val="20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>تنها در صورتی مجاز به تغییر مقادیر مقاومت‌ها هستید که مقاومت جدیدی روی برد مونتاژ شده باشد. در این صورت، حتماً مقادیر جدید را با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RLC </w:t>
            </w:r>
            <w:r w:rsidRPr="0087541A">
              <w:rPr>
                <w:rFonts w:asciiTheme="majorBidi" w:hAnsiTheme="majorBidi" w:cs="B Nazanin"/>
                <w:rtl/>
              </w:rPr>
              <w:t>متر اندازه‌گیری کرده و در نرم‌افزار به‌روزرسانی نمایید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0D6D4778" w14:textId="77777777" w:rsidR="0087541A" w:rsidRPr="0087541A" w:rsidRDefault="0087541A" w:rsidP="0087541A">
            <w:pPr>
              <w:pStyle w:val="ListParagraph"/>
              <w:numPr>
                <w:ilvl w:val="0"/>
                <w:numId w:val="20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در نرم‌افزار، 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واحد مقادیر ورودی و خروجی</w:t>
            </w:r>
            <w:r w:rsidRPr="0087541A">
              <w:rPr>
                <w:rFonts w:asciiTheme="majorBidi" w:hAnsiTheme="majorBidi" w:cs="B Nazanin"/>
                <w:rtl/>
              </w:rPr>
              <w:t xml:space="preserve"> نمایش داده می‌شود. حتماً توجه شود که تمامی مقادیر با واحد صحیح وارد و ثبت شوند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34BE5701" w14:textId="00059230" w:rsidR="00DF0656" w:rsidRPr="0035652D" w:rsidRDefault="00DF0656" w:rsidP="0087541A">
            <w:pPr>
              <w:pStyle w:val="ListParagraph"/>
              <w:bidi/>
              <w:rPr>
                <w:rFonts w:asciiTheme="majorBidi" w:hAnsiTheme="majorBidi" w:cs="B Nazanin"/>
                <w:lang w:bidi="fa-IR"/>
              </w:rPr>
            </w:pPr>
          </w:p>
        </w:tc>
      </w:tr>
      <w:tr w:rsidR="00914897" w:rsidRPr="0035652D" w14:paraId="3DCFAD0B" w14:textId="77777777" w:rsidTr="0080688B">
        <w:trPr>
          <w:trHeight w:val="11363"/>
        </w:trPr>
        <w:tc>
          <w:tcPr>
            <w:tcW w:w="10586" w:type="dxa"/>
            <w:shd w:val="clear" w:color="auto" w:fill="auto"/>
          </w:tcPr>
          <w:p w14:paraId="66CB06A6" w14:textId="77777777" w:rsidR="00ED6DAA" w:rsidRPr="0035652D" w:rsidRDefault="00ED6DAA" w:rsidP="0035652D">
            <w:pPr>
              <w:pStyle w:val="Heading1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35652D"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  <w:lastRenderedPageBreak/>
              <w:t>اندازه‌گیری جریان آفست ورودی</w:t>
            </w:r>
          </w:p>
          <w:p w14:paraId="15CB096A" w14:textId="77777777" w:rsidR="00ED6DAA" w:rsidRPr="0035652D" w:rsidRDefault="00ED6DAA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>برای اندازه‌گیری جریان آفست ورودی از مدار زیر استفاده می‌کنیم</w:t>
            </w:r>
          </w:p>
          <w:p w14:paraId="2934EBB2" w14:textId="062E91CB" w:rsidR="00ED6DAA" w:rsidRPr="0035652D" w:rsidRDefault="00BB6A8E" w:rsidP="00B758BD">
            <w:pPr>
              <w:keepNext/>
              <w:jc w:val="center"/>
              <w:rPr>
                <w:rFonts w:asciiTheme="majorBidi" w:hAnsiTheme="majorBidi" w:cs="B Nazanin"/>
                <w:sz w:val="22"/>
                <w:szCs w:val="22"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</w:rPr>
              <w:object w:dxaOrig="14505" w:dyaOrig="8280" w14:anchorId="4531032B">
                <v:shape id="_x0000_i1027" type="#_x0000_t75" style="width:448.15pt;height:255.75pt" o:ole="">
                  <v:imagedata r:id="rId14" o:title=""/>
                </v:shape>
                <o:OLEObject Type="Embed" ProgID="PBrush" ShapeID="_x0000_i1027" DrawAspect="Content" ObjectID="_1806663643" r:id="rId15"/>
              </w:object>
            </w:r>
          </w:p>
          <w:p w14:paraId="60B3A312" w14:textId="352A67D9" w:rsidR="00B758BD" w:rsidRPr="0035652D" w:rsidRDefault="009C5391" w:rsidP="00B758BD">
            <w:pPr>
              <w:pStyle w:val="Caption"/>
              <w:bidi/>
              <w:rPr>
                <w:rFonts w:asciiTheme="majorBidi" w:hAnsiTheme="majorBidi"/>
                <w:sz w:val="22"/>
                <w:szCs w:val="22"/>
              </w:rPr>
            </w:pPr>
            <w:r w:rsidRPr="0035652D">
              <w:rPr>
                <w:rFonts w:asciiTheme="majorBidi" w:hAnsiTheme="majorBidi"/>
                <w:sz w:val="22"/>
                <w:szCs w:val="22"/>
              </w:rPr>
              <w:object w:dxaOrig="15315" w:dyaOrig="12450" w14:anchorId="61200EAC">
                <v:shape id="_x0000_i1028" type="#_x0000_t75" style="width:297.2pt;height:241.35pt" o:ole="">
                  <v:imagedata r:id="rId16" o:title=""/>
                </v:shape>
                <o:OLEObject Type="Embed" ProgID="PBrush" ShapeID="_x0000_i1028" DrawAspect="Content" ObjectID="_1806663644" r:id="rId17"/>
              </w:object>
            </w:r>
          </w:p>
          <w:p w14:paraId="6E42CA60" w14:textId="740D512E" w:rsidR="00ED6DAA" w:rsidRPr="0035652D" w:rsidRDefault="00ED6DAA" w:rsidP="00BB6A8E">
            <w:pPr>
              <w:pStyle w:val="Caption"/>
              <w:bidi/>
              <w:rPr>
                <w:rFonts w:asciiTheme="majorBidi" w:hAnsiTheme="majorBidi"/>
                <w:sz w:val="22"/>
                <w:szCs w:val="22"/>
                <w:rtl/>
              </w:rPr>
            </w:pPr>
            <w:r w:rsidRPr="0035652D">
              <w:rPr>
                <w:rFonts w:asciiTheme="majorBidi" w:hAnsiTheme="majorBidi"/>
                <w:sz w:val="22"/>
                <w:szCs w:val="22"/>
                <w:rtl/>
              </w:rPr>
              <w:t>شکل</w:t>
            </w:r>
            <w:r w:rsidR="00BB6A8E" w:rsidRPr="0035652D">
              <w:rPr>
                <w:rFonts w:asciiTheme="majorBidi" w:hAnsiTheme="majorBidi"/>
                <w:sz w:val="22"/>
                <w:szCs w:val="22"/>
                <w:rtl/>
              </w:rPr>
              <w:t xml:space="preserve"> 2</w:t>
            </w:r>
            <w:r w:rsidRPr="0035652D">
              <w:rPr>
                <w:rFonts w:asciiTheme="majorBidi" w:hAnsiTheme="majorBidi"/>
                <w:sz w:val="22"/>
                <w:szCs w:val="22"/>
                <w:rtl/>
              </w:rPr>
              <w:t xml:space="preserve"> مدار تست جریان آفست ورودی</w:t>
            </w:r>
          </w:p>
          <w:p w14:paraId="4D3E3BC6" w14:textId="00E63EED" w:rsidR="002A2AE4" w:rsidRPr="002A2AE4" w:rsidRDefault="002A2AE4" w:rsidP="002A00F8">
            <w:pPr>
              <w:pStyle w:val="ListParagraph"/>
              <w:bidi/>
              <w:rPr>
                <w:rFonts w:asciiTheme="majorBidi" w:hAnsiTheme="majorBidi" w:cs="B Nazanin"/>
                <w:b/>
                <w:bCs/>
                <w:lang w:bidi="fa-IR"/>
              </w:rPr>
            </w:pPr>
            <w:r w:rsidRPr="002A2AE4">
              <w:rPr>
                <w:rFonts w:asciiTheme="majorBidi" w:hAnsiTheme="majorBidi" w:cs="B Nazanin"/>
                <w:b/>
                <w:bCs/>
                <w:rtl/>
              </w:rPr>
              <w:lastRenderedPageBreak/>
              <w:t>مراحل اندازه‌گیری جریان آفست ورودی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 (Ios)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و نکات مهم تست</w:t>
            </w:r>
          </w:p>
          <w:p w14:paraId="678805A0" w14:textId="77777777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b/>
                <w:bCs/>
                <w:rtl/>
              </w:rPr>
              <w:t>توصیه می‌شود</w:t>
            </w:r>
            <w:r w:rsidRPr="002A2AE4">
              <w:rPr>
                <w:rFonts w:asciiTheme="majorBidi" w:hAnsiTheme="majorBidi" w:cs="B Nazanin"/>
                <w:rtl/>
              </w:rPr>
              <w:t xml:space="preserve"> برای تمامی مقاومت‌های نمایش داده‌شده در شماتیک مدار، از مقاومت‌هایی با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کمترین خطای ممکن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 (tolerance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پایین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)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استفاده شود تا دقت اندازه‌گیری‌ها افزایش یابد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684CBE23" w14:textId="77777777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در صورتی که مقاومت‌ها یا برد مدار تغییر کرده یا اصلاح شده باشند،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مقادیر مربوط به نرم‌افزار باید مجدداً و با دقت بالا اندازه‌گیری و وارد شوند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.</w:t>
            </w:r>
          </w:p>
          <w:p w14:paraId="63273DF2" w14:textId="1C08C18C" w:rsidR="002A2AE4" w:rsidRPr="002A2AE4" w:rsidRDefault="002A2AE4" w:rsidP="002A2AE4">
            <w:pPr>
              <w:pStyle w:val="ListParagraph"/>
              <w:bidi/>
              <w:rPr>
                <w:rFonts w:asciiTheme="majorBidi" w:hAnsiTheme="majorBidi" w:cs="B Nazanin"/>
                <w:lang w:bidi="fa-IR"/>
              </w:rPr>
            </w:pPr>
          </w:p>
          <w:p w14:paraId="73806911" w14:textId="1C11DC7D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b/>
                <w:bCs/>
                <w:lang w:bidi="fa-IR"/>
              </w:rPr>
            </w:pPr>
            <w:r w:rsidRPr="002A2AE4">
              <w:rPr>
                <w:rFonts w:asciiTheme="majorBidi" w:hAnsiTheme="majorBidi" w:cs="B Nazanin"/>
                <w:b/>
                <w:bCs/>
                <w:rtl/>
              </w:rPr>
              <w:t>مراحل انجام آزمایش (برای محاسبه</w:t>
            </w:r>
            <w:r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Io</w:t>
            </w:r>
            <w:r w:rsidRPr="0035652D">
              <w:rPr>
                <w:rFonts w:asciiTheme="majorBidi" w:hAnsiTheme="majorBidi" w:cs="B Nazanin"/>
                <w:b/>
                <w:bCs/>
                <w:lang w:bidi="fa-IR"/>
              </w:rPr>
              <w:t>s</w:t>
            </w:r>
            <w:r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>)</w:t>
            </w:r>
          </w:p>
          <w:p w14:paraId="12C10956" w14:textId="4BB1CB73" w:rsidR="002A2AE4" w:rsidRPr="0035652D" w:rsidRDefault="002A2AE4" w:rsidP="002A00F8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برای اندازه‌گیری جریان آفست ورودی، آزمایش باید در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سه مرحله‌ی متوالی</w:t>
            </w:r>
            <w:r w:rsidRPr="002A2AE4">
              <w:rPr>
                <w:rFonts w:asciiTheme="majorBidi" w:hAnsiTheme="majorBidi" w:cs="B Nazanin"/>
                <w:rtl/>
              </w:rPr>
              <w:t xml:space="preserve"> انجام شود. در هر مرحله وضعیت سوئیچ‌های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S1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و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S2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تغییر می‌کند و ولتاژ خروجی ثبت می‌شود</w:t>
            </w:r>
            <w:r w:rsidRPr="002A2AE4">
              <w:rPr>
                <w:rFonts w:asciiTheme="majorBidi" w:hAnsiTheme="majorBidi" w:cs="B Nazanin"/>
                <w:lang w:bidi="fa-IR"/>
              </w:rPr>
              <w:t>:</w:t>
            </w:r>
          </w:p>
          <w:p w14:paraId="128FE23D" w14:textId="77777777" w:rsidR="002A2AE4" w:rsidRPr="0035652D" w:rsidRDefault="002A2AE4" w:rsidP="002A00F8">
            <w:pPr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</w:pPr>
            <w:r w:rsidRPr="0035652D">
              <w:rPr>
                <w:rFonts w:ascii="Segoe UI Emoji" w:eastAsia="Calibri" w:hAnsi="Segoe UI Emoji" w:cs="B Nazanin"/>
                <w:b/>
                <w:bCs/>
                <w:sz w:val="22"/>
                <w:szCs w:val="22"/>
                <w:lang w:bidi="fa-IR"/>
              </w:rPr>
              <w:t>✅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 xml:space="preserve"> 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rtl/>
              </w:rPr>
              <w:t>مرحله اول: هر دو سوئیچ بسته باشند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 xml:space="preserve"> (S1 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rtl/>
              </w:rPr>
              <w:t>و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 xml:space="preserve"> S2)</w:t>
            </w:r>
          </w:p>
          <w:p w14:paraId="34E70844" w14:textId="77777777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هر دو سوئیچ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S1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 xml:space="preserve">و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S2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 xml:space="preserve">در وضعیت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بسته</w:t>
            </w:r>
            <w:r w:rsidRPr="002A2AE4">
              <w:rPr>
                <w:rFonts w:asciiTheme="majorBidi" w:hAnsiTheme="majorBidi" w:cs="B Nazanin"/>
                <w:rtl/>
              </w:rPr>
              <w:t xml:space="preserve"> قرار گیرند (اتصال کوتاه دو سر مقاومت)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1E34E4D5" w14:textId="77777777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مطابق شماتیک،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جامپرهای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 mode1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و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 mode2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هم‌زمان متصل</w:t>
            </w:r>
            <w:r w:rsidRPr="002A2AE4">
              <w:rPr>
                <w:rFonts w:asciiTheme="majorBidi" w:hAnsiTheme="majorBidi" w:cs="B Nazanin"/>
                <w:rtl/>
              </w:rPr>
              <w:t xml:space="preserve"> باشند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7CD6E904" w14:textId="6204E7CC" w:rsidR="002A2AE4" w:rsidRPr="0035652D" w:rsidRDefault="002A2AE4" w:rsidP="002A00F8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ولتاژ خروجی در این حالت با عنوان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VoutA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ثبت می‌شود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5BB63B5B" w14:textId="77777777" w:rsidR="002A2AE4" w:rsidRPr="0035652D" w:rsidRDefault="002A2AE4" w:rsidP="002A00F8">
            <w:pPr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</w:pPr>
            <w:r w:rsidRPr="0035652D">
              <w:rPr>
                <w:rFonts w:ascii="Segoe UI Emoji" w:eastAsia="Calibri" w:hAnsi="Segoe UI Emoji" w:cs="B Nazanin"/>
                <w:b/>
                <w:bCs/>
                <w:sz w:val="22"/>
                <w:szCs w:val="22"/>
                <w:lang w:bidi="fa-IR"/>
              </w:rPr>
              <w:t>✅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 xml:space="preserve"> 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rtl/>
              </w:rPr>
              <w:t>مرحله دوم: باز کردن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 xml:space="preserve"> S1 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rtl/>
              </w:rPr>
              <w:t>و بسته بودن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 xml:space="preserve"> S2</w:t>
            </w:r>
          </w:p>
          <w:p w14:paraId="79100A77" w14:textId="77777777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سوئیچ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S1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باز</w:t>
            </w:r>
            <w:r w:rsidRPr="002A2AE4">
              <w:rPr>
                <w:rFonts w:asciiTheme="majorBidi" w:hAnsiTheme="majorBidi" w:cs="B Nazanin"/>
                <w:rtl/>
              </w:rPr>
              <w:t xml:space="preserve"> شود اما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S2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بسته</w:t>
            </w:r>
            <w:r w:rsidRPr="002A2AE4">
              <w:rPr>
                <w:rFonts w:asciiTheme="majorBidi" w:hAnsiTheme="majorBidi" w:cs="B Nazanin"/>
                <w:rtl/>
              </w:rPr>
              <w:t xml:space="preserve"> باقی بماند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776E7375" w14:textId="541AA597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در این حالت،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جامپر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 mode1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برداشته</w:t>
            </w:r>
            <w:r w:rsidRPr="002A2AE4">
              <w:rPr>
                <w:rFonts w:asciiTheme="majorBidi" w:hAnsiTheme="majorBidi" w:cs="B Nazanin"/>
                <w:rtl/>
              </w:rPr>
              <w:t xml:space="preserve"> شده ولی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mode2 </w:t>
            </w:r>
            <w:r w:rsidR="002A00F8"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همچنان متصل</w:t>
            </w:r>
            <w:r w:rsidRPr="002A2AE4">
              <w:rPr>
                <w:rFonts w:asciiTheme="majorBidi" w:hAnsiTheme="majorBidi" w:cs="B Nazanin"/>
                <w:rtl/>
              </w:rPr>
              <w:t xml:space="preserve"> باقی بماند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1C0019A4" w14:textId="339C93FE" w:rsidR="002A2AE4" w:rsidRPr="0035652D" w:rsidRDefault="002A2AE4" w:rsidP="002A00F8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ولتاژ خروجی با عنوان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VoutB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="002A00F8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ثبت می‌شود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4AE461AC" w14:textId="77777777" w:rsidR="002A2AE4" w:rsidRPr="0035652D" w:rsidRDefault="002A2AE4" w:rsidP="002A00F8">
            <w:pPr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</w:pPr>
            <w:r w:rsidRPr="0035652D">
              <w:rPr>
                <w:rFonts w:ascii="Segoe UI Emoji" w:eastAsia="Calibri" w:hAnsi="Segoe UI Emoji" w:cs="B Nazanin"/>
                <w:b/>
                <w:bCs/>
                <w:sz w:val="22"/>
                <w:szCs w:val="22"/>
                <w:lang w:bidi="fa-IR"/>
              </w:rPr>
              <w:t>✅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 xml:space="preserve"> 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rtl/>
              </w:rPr>
              <w:t>مرحله سوم: بسته بودن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 xml:space="preserve"> S1 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rtl/>
              </w:rPr>
              <w:t>و باز کردن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 xml:space="preserve"> S2</w:t>
            </w:r>
          </w:p>
          <w:p w14:paraId="3683ED0F" w14:textId="77777777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سوئیچ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S1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بسته</w:t>
            </w:r>
            <w:r w:rsidRPr="002A2AE4">
              <w:rPr>
                <w:rFonts w:asciiTheme="majorBidi" w:hAnsiTheme="majorBidi" w:cs="B Nazanin"/>
                <w:rtl/>
              </w:rPr>
              <w:t xml:space="preserve"> بماند و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S2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باز</w:t>
            </w:r>
            <w:r w:rsidRPr="002A2AE4">
              <w:rPr>
                <w:rFonts w:asciiTheme="majorBidi" w:hAnsiTheme="majorBidi" w:cs="B Nazanin"/>
                <w:rtl/>
              </w:rPr>
              <w:t xml:space="preserve"> شود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7E2A2FAA" w14:textId="57D6CEF8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مطابق مدار،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جامپر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 mode2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برداشته</w:t>
            </w:r>
            <w:r w:rsidRPr="002A2AE4">
              <w:rPr>
                <w:rFonts w:asciiTheme="majorBidi" w:hAnsiTheme="majorBidi" w:cs="B Nazanin"/>
                <w:rtl/>
              </w:rPr>
              <w:t xml:space="preserve"> شود و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mode1 </w:t>
            </w:r>
            <w:r w:rsidR="0035652D"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متصل</w:t>
            </w:r>
            <w:r w:rsidRPr="002A2AE4">
              <w:rPr>
                <w:rFonts w:asciiTheme="majorBidi" w:hAnsiTheme="majorBidi" w:cs="B Nazanin"/>
                <w:rtl/>
              </w:rPr>
              <w:t xml:space="preserve"> باقی بماند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6FAC30E0" w14:textId="5900A6AB" w:rsidR="002A2AE4" w:rsidRPr="0035652D" w:rsidRDefault="002A2AE4" w:rsidP="002A00F8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>ولتاژ خروجی با عنوان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VoutC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ثبت می‌گردد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3BDBEFD2" w14:textId="40402C8C" w:rsidR="002A2AE4" w:rsidRPr="0035652D" w:rsidRDefault="002A2AE4" w:rsidP="002A00F8">
            <w:pPr>
              <w:rPr>
                <w:rFonts w:asciiTheme="majorBidi" w:eastAsia="Calibri" w:hAnsiTheme="majorBidi" w:cs="B Nazanin"/>
                <w:sz w:val="22"/>
                <w:szCs w:val="22"/>
                <w:lang w:bidi="fa-IR"/>
              </w:rPr>
            </w:pPr>
            <w:r w:rsidRPr="0035652D">
              <w:rPr>
                <w:rFonts w:ascii="Segoe UI Emoji" w:eastAsia="Calibri" w:hAnsi="Segoe UI Emoji" w:cs="B Nazanin"/>
                <w:sz w:val="22"/>
                <w:szCs w:val="22"/>
                <w:lang w:bidi="fa-IR"/>
              </w:rPr>
              <w:t>⚠️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rtl/>
              </w:rPr>
              <w:t>نکته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>: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lang w:bidi="fa-IR"/>
              </w:rPr>
              <w:t xml:space="preserve"> 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rtl/>
              </w:rPr>
              <w:t>هنگام ثبت ولتاژهای</w:t>
            </w:r>
            <w:r w:rsidR="0035652D" w:rsidRPr="0035652D">
              <w:rPr>
                <w:rFonts w:asciiTheme="majorBidi" w:eastAsia="Calibri" w:hAnsiTheme="majorBidi" w:cs="B Nazanin"/>
                <w:sz w:val="22"/>
                <w:szCs w:val="22"/>
                <w:rtl/>
              </w:rPr>
              <w:t xml:space="preserve"> 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lang w:bidi="fa-IR"/>
              </w:rPr>
              <w:t xml:space="preserve"> 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>VoutA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rtl/>
              </w:rPr>
              <w:t>،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>VoutB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lang w:bidi="fa-IR"/>
              </w:rPr>
              <w:t xml:space="preserve"> </w:t>
            </w:r>
            <w:r w:rsidR="0035652D" w:rsidRPr="0035652D">
              <w:rPr>
                <w:rFonts w:asciiTheme="majorBidi" w:eastAsia="Calibri" w:hAnsiTheme="majorBidi" w:cs="B Nazanin"/>
                <w:sz w:val="22"/>
                <w:szCs w:val="22"/>
                <w:rtl/>
                <w:lang w:bidi="fa-IR"/>
              </w:rPr>
              <w:t xml:space="preserve"> 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rtl/>
              </w:rPr>
              <w:t>و</w:t>
            </w:r>
            <w:r w:rsidR="0035652D" w:rsidRPr="0035652D">
              <w:rPr>
                <w:rFonts w:asciiTheme="majorBidi" w:eastAsia="Calibri" w:hAnsiTheme="majorBidi" w:cs="B Nazanin"/>
                <w:sz w:val="22"/>
                <w:szCs w:val="22"/>
                <w:rtl/>
              </w:rPr>
              <w:t xml:space="preserve"> 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lang w:bidi="fa-IR"/>
              </w:rPr>
              <w:t xml:space="preserve"> 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lang w:bidi="fa-IR"/>
              </w:rPr>
              <w:t>VoutC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rtl/>
              </w:rPr>
              <w:t xml:space="preserve">، </w:t>
            </w:r>
            <w:r w:rsidRPr="0035652D">
              <w:rPr>
                <w:rFonts w:asciiTheme="majorBidi" w:eastAsia="Calibri" w:hAnsiTheme="majorBidi" w:cs="B Nazanin"/>
                <w:b/>
                <w:bCs/>
                <w:sz w:val="22"/>
                <w:szCs w:val="22"/>
                <w:rtl/>
              </w:rPr>
              <w:t>علامت مثبت یا منفی بودن ولتاژ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rtl/>
              </w:rPr>
              <w:t xml:space="preserve"> به‌درستی لحاظ و وارد شود</w:t>
            </w:r>
            <w:r w:rsidRPr="0035652D">
              <w:rPr>
                <w:rFonts w:asciiTheme="majorBidi" w:eastAsia="Calibri" w:hAnsiTheme="majorBidi" w:cs="B Nazanin"/>
                <w:sz w:val="22"/>
                <w:szCs w:val="22"/>
                <w:lang w:bidi="fa-IR"/>
              </w:rPr>
              <w:t>.</w:t>
            </w:r>
          </w:p>
          <w:p w14:paraId="7F8C1B3C" w14:textId="6A20523D" w:rsidR="002A2AE4" w:rsidRPr="002A2AE4" w:rsidRDefault="002A2AE4" w:rsidP="002A00F8">
            <w:pPr>
              <w:pStyle w:val="ListParagraph"/>
              <w:bidi/>
              <w:rPr>
                <w:rFonts w:asciiTheme="majorBidi" w:hAnsiTheme="majorBidi" w:cs="B Nazanin"/>
                <w:lang w:bidi="fa-IR"/>
              </w:rPr>
            </w:pPr>
          </w:p>
          <w:p w14:paraId="3CFDC5BB" w14:textId="77777777" w:rsidR="002A2AE4" w:rsidRPr="002A2AE4" w:rsidRDefault="002A2AE4" w:rsidP="002A00F8">
            <w:pPr>
              <w:pStyle w:val="ListParagraph"/>
              <w:bidi/>
              <w:rPr>
                <w:rFonts w:asciiTheme="majorBidi" w:hAnsiTheme="majorBidi" w:cs="B Nazanin"/>
                <w:b/>
                <w:bCs/>
                <w:lang w:bidi="fa-IR"/>
              </w:rPr>
            </w:pPr>
            <w:r w:rsidRPr="002A2AE4">
              <w:rPr>
                <w:rFonts w:asciiTheme="majorBidi" w:hAnsiTheme="majorBidi" w:cs="B Nazanin"/>
                <w:b/>
                <w:bCs/>
                <w:rtl/>
              </w:rPr>
              <w:t>نکات تکمیلی در رابطه با سخت‌افزار و نرم‌افزار</w:t>
            </w:r>
          </w:p>
          <w:p w14:paraId="6E97775D" w14:textId="24382426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آپ‌امپ دوم که در شماتیک با عنوان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(Opamp)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مشخص شده است، می‌تواند از نوع آپ‌امپ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DUT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 xml:space="preserve">یا مدل مشابه آن باشد. در این پروژه از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LM358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استفاده شده است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43CB2239" w14:textId="6BD100CA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مشخصات قطعات مورد استفاده باید حتماً با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دیتاشیت رسمی</w:t>
            </w:r>
            <w:r w:rsidRPr="002A2AE4">
              <w:rPr>
                <w:rFonts w:asciiTheme="majorBidi" w:hAnsiTheme="majorBidi" w:cs="B Nazanin"/>
                <w:rtl/>
              </w:rPr>
              <w:t xml:space="preserve"> بررسی شود. به‌عنوان مثال، مدل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LM358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 xml:space="preserve">در نسخه‌های مختلفی از شرکت‌های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ST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 xml:space="preserve">،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Texas Instruments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 xml:space="preserve">و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Onsemi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تولید می‌شود که دارای تفاوت‌های جزئی در مشخصات هستند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62ECACDC" w14:textId="77777777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در شماتیک، مراحل تست به‌صورت کاملاً واضح با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برچسب‌ها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 (Labels)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مشخص شده‌اند. به عنوان نمونه</w:t>
            </w:r>
            <w:r w:rsidRPr="002A2AE4">
              <w:rPr>
                <w:rFonts w:asciiTheme="majorBidi" w:hAnsiTheme="majorBidi" w:cs="B Nazanin"/>
                <w:lang w:bidi="fa-IR"/>
              </w:rPr>
              <w:t>:</w:t>
            </w:r>
          </w:p>
          <w:p w14:paraId="2CB0710E" w14:textId="4C1838D9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برای تست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LM324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جامپرها در موقعیت مربوط به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LM324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قرار داده می‌شوند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07EDE69A" w14:textId="5849B339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برای تست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LM358</w:t>
            </w:r>
            <w:r w:rsidRPr="002A2AE4">
              <w:rPr>
                <w:rFonts w:asciiTheme="majorBidi" w:hAnsiTheme="majorBidi" w:cs="B Nazanin"/>
                <w:lang w:bidi="fa-IR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rtl/>
              </w:rPr>
              <w:t>نیز موقعیت مخصوص آن استفاده می‌شود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4CB4647B" w14:textId="091317F1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lastRenderedPageBreak/>
              <w:t>تغذیه مورد نیاز از بخش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Power </w:t>
            </w:r>
            <w:r w:rsidR="0035652D"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بالای برد</w:t>
            </w:r>
            <w:r w:rsidRPr="002A2AE4">
              <w:rPr>
                <w:rFonts w:asciiTheme="majorBidi" w:hAnsiTheme="majorBidi" w:cs="B Nazanin"/>
                <w:rtl/>
              </w:rPr>
              <w:t xml:space="preserve"> تأمین می‌گردد که با برچسب مشخص شده است. در این تست، تنها از تغذیه 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±15 </w:t>
            </w:r>
            <w:r w:rsidR="002A00F8"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ولت</w:t>
            </w:r>
            <w:r w:rsidRPr="002A2AE4">
              <w:rPr>
                <w:rFonts w:asciiTheme="majorBidi" w:hAnsiTheme="majorBidi" w:cs="B Nazanin"/>
                <w:rtl/>
              </w:rPr>
              <w:t xml:space="preserve"> استفاده شده است</w:t>
            </w:r>
            <w:r w:rsidRPr="002A2AE4">
              <w:rPr>
                <w:rFonts w:asciiTheme="majorBidi" w:hAnsiTheme="majorBidi" w:cs="B Nazanin"/>
                <w:lang w:bidi="fa-IR"/>
              </w:rPr>
              <w:t>.</w:t>
            </w:r>
          </w:p>
          <w:p w14:paraId="3F7FA7E9" w14:textId="77777777" w:rsidR="002A2AE4" w:rsidRPr="002A2AE4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2A2AE4">
              <w:rPr>
                <w:rFonts w:asciiTheme="majorBidi" w:hAnsiTheme="majorBidi" w:cs="B Nazanin"/>
                <w:rtl/>
              </w:rPr>
              <w:t xml:space="preserve">در تمامی مراحل تست، ولتاژهای اندازه‌گیری‌شده باید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با دقت بالا ثبت</w:t>
            </w:r>
            <w:r w:rsidRPr="002A2AE4">
              <w:rPr>
                <w:rFonts w:asciiTheme="majorBidi" w:hAnsiTheme="majorBidi" w:cs="B Nazanin"/>
                <w:rtl/>
              </w:rPr>
              <w:t xml:space="preserve"> شده، در نرم‌افزار وارد شوند و در نهایت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نتایج در فایل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 xml:space="preserve"> Excel </w:t>
            </w:r>
            <w:r w:rsidRPr="002A2AE4">
              <w:rPr>
                <w:rFonts w:asciiTheme="majorBidi" w:hAnsiTheme="majorBidi" w:cs="B Nazanin"/>
                <w:b/>
                <w:bCs/>
                <w:rtl/>
              </w:rPr>
              <w:t>ذخیره گردند</w:t>
            </w:r>
            <w:r w:rsidRPr="002A2AE4">
              <w:rPr>
                <w:rFonts w:asciiTheme="majorBidi" w:hAnsiTheme="majorBidi" w:cs="B Nazanin"/>
                <w:b/>
                <w:bCs/>
                <w:lang w:bidi="fa-IR"/>
              </w:rPr>
              <w:t>.</w:t>
            </w:r>
          </w:p>
          <w:p w14:paraId="255934B8" w14:textId="5640EFBB" w:rsidR="002A2AE4" w:rsidRPr="0035652D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در نرم‌افزار، ابتدا گزینه مورد نظر (در اینجا </w:t>
            </w:r>
            <w:r w:rsidRPr="0035652D">
              <w:rPr>
                <w:rFonts w:asciiTheme="majorBidi" w:hAnsiTheme="majorBidi" w:cs="B Nazanin"/>
                <w:b/>
                <w:bCs/>
                <w:lang w:bidi="fa-IR"/>
              </w:rPr>
              <w:t>Ibias and Ios</w:t>
            </w:r>
            <w:r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) </w:t>
            </w:r>
            <w:r w:rsidRPr="0087541A">
              <w:rPr>
                <w:rFonts w:asciiTheme="majorBidi" w:hAnsiTheme="majorBidi" w:cs="B Nazanin"/>
                <w:rtl/>
              </w:rPr>
              <w:t>انتخاب می‌شود</w:t>
            </w:r>
            <w:r w:rsidRPr="0087541A">
              <w:rPr>
                <w:rFonts w:asciiTheme="majorBidi" w:hAnsiTheme="majorBidi" w:cs="B Nazanin"/>
                <w:lang w:bidi="fa-IR"/>
              </w:rPr>
              <w:t>:</w:t>
            </w:r>
          </w:p>
          <w:p w14:paraId="6D3CFB98" w14:textId="2C8352F0" w:rsidR="002A2AE4" w:rsidRPr="0035652D" w:rsidRDefault="002A2AE4" w:rsidP="002A2AE4">
            <w:pPr>
              <w:pStyle w:val="ListParagraph"/>
              <w:bidi/>
              <w:jc w:val="center"/>
              <w:rPr>
                <w:rFonts w:asciiTheme="majorBidi" w:hAnsiTheme="majorBidi" w:cs="B Nazanin"/>
                <w:lang w:bidi="fa-IR"/>
              </w:rPr>
            </w:pPr>
            <w:r w:rsidRPr="0035652D">
              <w:rPr>
                <w:rFonts w:asciiTheme="majorBidi" w:hAnsiTheme="majorBidi" w:cs="B Nazanin"/>
                <w:noProof/>
                <w:rtl/>
                <w:lang w:bidi="fa-IR"/>
              </w:rPr>
              <w:drawing>
                <wp:inline distT="0" distB="0" distL="0" distR="0" wp14:anchorId="451197A8" wp14:editId="483391BA">
                  <wp:extent cx="2536226" cy="2906973"/>
                  <wp:effectExtent l="0" t="0" r="0" b="8255"/>
                  <wp:docPr id="888073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07368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28" cy="2937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6EA81" w14:textId="77777777" w:rsidR="002A2AE4" w:rsidRPr="0035652D" w:rsidRDefault="002A2AE4" w:rsidP="002A2AE4">
            <w:pPr>
              <w:pStyle w:val="ListParagraph"/>
              <w:numPr>
                <w:ilvl w:val="0"/>
                <w:numId w:val="16"/>
              </w:numPr>
              <w:bidi/>
              <w:spacing w:line="256" w:lineRule="auto"/>
              <w:rPr>
                <w:rFonts w:asciiTheme="majorBidi" w:hAnsiTheme="majorBidi" w:cs="B Nazanin"/>
                <w:lang w:bidi="fa-IR"/>
              </w:rPr>
            </w:pPr>
            <w:r w:rsidRPr="0035652D">
              <w:rPr>
                <w:rFonts w:asciiTheme="majorBidi" w:hAnsiTheme="majorBidi" w:cs="B Nazanin"/>
                <w:rtl/>
              </w:rPr>
              <w:t>در مرحله بعد، مقادیر خوانده‌شده وارد شده و نتیجه یادداشت می‌شود</w:t>
            </w:r>
            <w:r w:rsidRPr="0035652D">
              <w:rPr>
                <w:rFonts w:asciiTheme="majorBidi" w:hAnsiTheme="majorBidi" w:cs="B Nazanin"/>
                <w:lang w:bidi="fa-IR"/>
              </w:rPr>
              <w:t>:</w:t>
            </w:r>
          </w:p>
          <w:p w14:paraId="03C8B066" w14:textId="082C26EE" w:rsidR="002A2AE4" w:rsidRPr="0035652D" w:rsidRDefault="002A2AE4" w:rsidP="002A2AE4">
            <w:pPr>
              <w:pStyle w:val="ListParagraph"/>
              <w:bidi/>
              <w:jc w:val="center"/>
              <w:rPr>
                <w:rFonts w:asciiTheme="majorBidi" w:hAnsiTheme="majorBidi" w:cs="B Nazanin"/>
                <w:lang w:bidi="fa-IR"/>
              </w:rPr>
            </w:pPr>
            <w:r w:rsidRPr="0035652D">
              <w:rPr>
                <w:rFonts w:asciiTheme="majorBidi" w:hAnsiTheme="majorBidi" w:cs="B Nazanin"/>
                <w:noProof/>
                <w:rtl/>
                <w:lang w:bidi="fa-IR"/>
              </w:rPr>
              <w:drawing>
                <wp:inline distT="0" distB="0" distL="0" distR="0" wp14:anchorId="20DE3AB3" wp14:editId="2FEE2B1F">
                  <wp:extent cx="2586251" cy="3114670"/>
                  <wp:effectExtent l="0" t="0" r="5080" b="0"/>
                  <wp:docPr id="596283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28384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528" cy="3128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9D20D" w14:textId="77777777" w:rsidR="00BB6A8E" w:rsidRPr="0035652D" w:rsidRDefault="00BB6A8E" w:rsidP="002A2AE4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</w:p>
          <w:p w14:paraId="2D40DF9D" w14:textId="77777777" w:rsidR="00ED6DAA" w:rsidRPr="0035652D" w:rsidRDefault="00ED6DAA" w:rsidP="002A00F8">
            <w:pPr>
              <w:pStyle w:val="ListParagraph"/>
              <w:bidi/>
              <w:rPr>
                <w:rFonts w:asciiTheme="majorBidi" w:hAnsiTheme="majorBidi" w:cs="B Nazanin"/>
                <w:lang w:bidi="fa-IR"/>
              </w:rPr>
            </w:pPr>
            <w:r w:rsidRPr="0035652D">
              <w:rPr>
                <w:rFonts w:asciiTheme="majorBidi" w:hAnsiTheme="majorBidi" w:cs="B Nazanin"/>
                <w:rtl/>
                <w:lang w:bidi="fa-IR"/>
              </w:rPr>
              <w:t>جریان بایاس پایه‌های مثبت و منفی با استفاده از مقادیر ولتاژ ثبت شده و مقادیر اندازه‌گیری شده مقاومتها از رابطه‌های زیر محاسبه می‌شود:</w:t>
            </w:r>
          </w:p>
          <w:p w14:paraId="04D0D62F" w14:textId="77777777" w:rsidR="00473C70" w:rsidRPr="00D95E18" w:rsidRDefault="00000000" w:rsidP="00473C70">
            <w:pPr>
              <w:pStyle w:val="ListParagraph"/>
              <w:bidi/>
              <w:rPr>
                <w:rFonts w:asciiTheme="majorBidi" w:hAnsiTheme="majorBidi" w:cs="B Nazanin"/>
                <w:color w:val="44546A" w:themeColor="text2"/>
                <w:rtl/>
                <w:lang w:bidi="fa-I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="B Nazanin"/>
                        <w:i/>
                        <w:color w:val="44546A" w:themeColor="text2"/>
                        <w:kern w:val="2"/>
                        <w:lang w:bidi="fa-IR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i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HAnsi" w:hAnsi="Cambria Math" w:cs="B Nazanin"/>
                            <w:i/>
                            <w:color w:val="44546A" w:themeColor="text2"/>
                            <w:kern w:val="2"/>
                            <w:lang w:bidi="fa-IR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-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B Nazanin"/>
                    <w:color w:val="44546A" w:themeColor="text2"/>
                    <w:lang w:bidi="fa-IR"/>
                  </w:rPr>
                  <m:t>=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i/>
                        <w:color w:val="44546A" w:themeColor="text2"/>
                        <w:kern w:val="2"/>
                        <w:lang w:bidi="fa-IR"/>
                        <w14:ligatures w14:val="standardContextua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="B Nazanin"/>
                            <w:i/>
                            <w:color w:val="44546A" w:themeColor="text2"/>
                            <w:kern w:val="2"/>
                            <w:lang w:bidi="fa-IR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OUTA</m:t>
                        </m:r>
                      </m:sub>
                    </m:sSub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HAnsi" w:hAnsi="Cambria Math" w:cs="B Nazanin"/>
                            <w:i/>
                            <w:color w:val="44546A" w:themeColor="text2"/>
                            <w:kern w:val="2"/>
                            <w:lang w:bidi="fa-IR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OUTB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HAnsi" w:hAnsi="Cambria Math" w:cs="B Nazanin"/>
                            <w:i/>
                            <w:color w:val="44546A" w:themeColor="text2"/>
                            <w:kern w:val="2"/>
                            <w:lang w:bidi="fa-IR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5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HAnsi" w:hAnsi="Cambria Math" w:cs="B Nazanin"/>
                            <w:i/>
                            <w:color w:val="44546A" w:themeColor="text2"/>
                            <w:kern w:val="2"/>
                            <w:lang w:bidi="fa-IR"/>
                            <w14:ligatures w14:val="standardContextual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HAnsi" w:hAnsi="Cambria Math" w:cs="B Nazanin"/>
                                <w:i/>
                                <w:color w:val="44546A" w:themeColor="text2"/>
                                <w:kern w:val="2"/>
                                <w:lang w:bidi="fa-IR"/>
                                <w14:ligatures w14:val="standardContextual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HAnsi" w:hAnsi="Cambria Math" w:cs="B Nazanin"/>
                                    <w:i/>
                                    <w:color w:val="44546A" w:themeColor="text2"/>
                                    <w:kern w:val="2"/>
                                    <w:lang w:bidi="fa-IR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B Nazanin"/>
                                <w:color w:val="44546A" w:themeColor="text2"/>
                                <w:lang w:bidi="fa-IR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HAnsi" w:hAnsi="Cambria Math" w:cs="B Nazanin"/>
                                    <w:i/>
                                    <w:color w:val="44546A" w:themeColor="text2"/>
                                    <w:kern w:val="2"/>
                                    <w:lang w:bidi="fa-IR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HAnsi" w:hAnsi="Cambria Math" w:cs="B Nazanin"/>
                                    <w:i/>
                                    <w:color w:val="44546A" w:themeColor="text2"/>
                                    <w:kern w:val="2"/>
                                    <w:lang w:bidi="fa-IR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den>
                </m:f>
              </m:oMath>
            </m:oMathPara>
          </w:p>
          <w:p w14:paraId="5AB57BA6" w14:textId="77777777" w:rsidR="00473C70" w:rsidRPr="00D95E18" w:rsidRDefault="00473C70" w:rsidP="00473C70">
            <w:pPr>
              <w:pStyle w:val="ListParagraph"/>
              <w:bidi/>
              <w:rPr>
                <w:rFonts w:asciiTheme="majorBidi" w:eastAsiaTheme="minorEastAsia" w:hAnsiTheme="majorBidi" w:cs="B Nazanin"/>
                <w:color w:val="44546A" w:themeColor="text2"/>
                <w:lang w:bidi="fa-IR"/>
              </w:rPr>
            </w:pPr>
          </w:p>
          <w:p w14:paraId="7F558071" w14:textId="77777777" w:rsidR="00473C70" w:rsidRPr="00D95E18" w:rsidRDefault="00000000" w:rsidP="00473C70">
            <w:pPr>
              <w:pStyle w:val="ListParagraph"/>
              <w:bidi/>
              <w:rPr>
                <w:rFonts w:asciiTheme="majorBidi" w:eastAsiaTheme="minorEastAsia" w:hAnsiTheme="majorBidi" w:cs="B Nazanin"/>
                <w:color w:val="44546A" w:themeColor="text2"/>
                <w:kern w:val="2"/>
                <w:rtl/>
                <w:lang w:bidi="fa-IR"/>
                <w14:ligatures w14:val="standardContextua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HAnsi" w:hAnsi="Cambria Math" w:cs="B Nazanin"/>
                        <w:i/>
                        <w:color w:val="44546A" w:themeColor="text2"/>
                        <w:kern w:val="2"/>
                        <w:lang w:bidi="fa-IR"/>
                        <w14:ligatures w14:val="standardContextual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b+</m:t>
                    </m:r>
                  </m:sub>
                </m:sSub>
                <m:r>
                  <w:rPr>
                    <w:rFonts w:ascii="Cambria Math" w:hAnsi="Cambria Math" w:cs="B Nazanin"/>
                    <w:color w:val="44546A" w:themeColor="text2"/>
                    <w:lang w:bidi="fa-IR"/>
                  </w:rPr>
                  <m:t>=</m:t>
                </m:r>
                <m:f>
                  <m:fPr>
                    <m:ctrlPr>
                      <w:rPr>
                        <w:rFonts w:ascii="Cambria Math" w:eastAsiaTheme="minorHAnsi" w:hAnsi="Cambria Math" w:cs="B Nazanin"/>
                        <w:i/>
                        <w:color w:val="44546A" w:themeColor="text2"/>
                        <w:kern w:val="2"/>
                        <w:lang w:bidi="fa-IR"/>
                        <w14:ligatures w14:val="standardContextua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HAnsi" w:hAnsi="Cambria Math" w:cs="B Nazanin"/>
                            <w:i/>
                            <w:color w:val="44546A" w:themeColor="text2"/>
                            <w:kern w:val="2"/>
                            <w:lang w:bidi="fa-IR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OUTC</m:t>
                        </m:r>
                      </m:sub>
                    </m:sSub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HAnsi" w:hAnsi="Cambria Math" w:cs="B Nazanin"/>
                            <w:i/>
                            <w:color w:val="44546A" w:themeColor="text2"/>
                            <w:kern w:val="2"/>
                            <w:lang w:bidi="fa-IR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OUTA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HAnsi" w:hAnsi="Cambria Math" w:cs="B Nazanin"/>
                            <w:i/>
                            <w:color w:val="44546A" w:themeColor="text2"/>
                            <w:kern w:val="2"/>
                            <w:lang w:bidi="fa-IR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4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HAnsi" w:hAnsi="Cambria Math" w:cs="B Nazanin"/>
                            <w:i/>
                            <w:color w:val="44546A" w:themeColor="text2"/>
                            <w:kern w:val="2"/>
                            <w:lang w:bidi="fa-IR"/>
                            <w14:ligatures w14:val="standardContextual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HAnsi" w:hAnsi="Cambria Math" w:cs="B Nazanin"/>
                                <w:i/>
                                <w:color w:val="44546A" w:themeColor="text2"/>
                                <w:kern w:val="2"/>
                                <w:lang w:bidi="fa-IR"/>
                                <w14:ligatures w14:val="standardContextual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HAnsi" w:hAnsi="Cambria Math" w:cs="B Nazanin"/>
                                    <w:i/>
                                    <w:color w:val="44546A" w:themeColor="text2"/>
                                    <w:kern w:val="2"/>
                                    <w:lang w:bidi="fa-IR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B Nazanin"/>
                                <w:color w:val="44546A" w:themeColor="text2"/>
                                <w:lang w:bidi="fa-IR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HAnsi" w:hAnsi="Cambria Math" w:cs="B Nazanin"/>
                                    <w:i/>
                                    <w:color w:val="44546A" w:themeColor="text2"/>
                                    <w:kern w:val="2"/>
                                    <w:lang w:bidi="fa-IR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HAnsi" w:hAnsi="Cambria Math" w:cs="B Nazanin"/>
                                    <w:i/>
                                    <w:color w:val="44546A" w:themeColor="text2"/>
                                    <w:kern w:val="2"/>
                                    <w:lang w:bidi="fa-IR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B Nazanin"/>
                                    <w:color w:val="44546A" w:themeColor="text2"/>
                                    <w:lang w:bidi="fa-IR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den>
                </m:f>
              </m:oMath>
            </m:oMathPara>
          </w:p>
          <w:p w14:paraId="7F526867" w14:textId="77777777" w:rsidR="002A00F8" w:rsidRPr="00D95E18" w:rsidRDefault="002A00F8" w:rsidP="002A00F8">
            <w:pPr>
              <w:pStyle w:val="ListParagraph"/>
              <w:bidi/>
              <w:rPr>
                <w:rFonts w:asciiTheme="majorBidi" w:eastAsiaTheme="minorEastAsia" w:hAnsiTheme="majorBidi" w:cs="B Nazanin"/>
                <w:color w:val="44546A" w:themeColor="text2"/>
                <w:lang w:bidi="fa-IR"/>
              </w:rPr>
            </w:pPr>
          </w:p>
          <w:p w14:paraId="22E2D0B8" w14:textId="77777777" w:rsidR="00473C70" w:rsidRPr="00D95E18" w:rsidRDefault="00473C70" w:rsidP="00473C70">
            <w:pPr>
              <w:pStyle w:val="ListParagraph"/>
              <w:bidi/>
              <w:rPr>
                <w:rFonts w:asciiTheme="majorBidi" w:hAnsiTheme="majorBidi" w:cs="B Nazanin"/>
                <w:color w:val="44546A" w:themeColor="text2"/>
                <w:rtl/>
                <w:lang w:bidi="fa-IR"/>
              </w:rPr>
            </w:pPr>
          </w:p>
          <w:p w14:paraId="2CCF4275" w14:textId="6A992416" w:rsidR="00ED6DAA" w:rsidRPr="00D95E18" w:rsidRDefault="00000000" w:rsidP="00473C70">
            <w:pPr>
              <w:pStyle w:val="ListParagraph"/>
              <w:bidi/>
              <w:rPr>
                <w:rFonts w:asciiTheme="majorBidi" w:eastAsiaTheme="minorEastAsia" w:hAnsiTheme="majorBidi" w:cs="B Nazanin"/>
                <w:iCs/>
                <w:color w:val="44546A" w:themeColor="text2"/>
                <w:rtl/>
                <w:lang w:bidi="fa-I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b-</m:t>
                    </m:r>
                  </m:sub>
                </m:sSub>
                <m:r>
                  <w:rPr>
                    <w:rFonts w:ascii="Cambria Math" w:hAnsi="Cambria Math" w:cs="B Nazanin"/>
                    <w:color w:val="44546A" w:themeColor="text2"/>
                    <w:lang w:bidi="fa-IR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(V</m:t>
                    </m:r>
                  </m:e>
                  <m:sub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outA</m:t>
                    </m:r>
                  </m:sub>
                </m:sSub>
                <m:r>
                  <w:rPr>
                    <w:rFonts w:ascii="Cambria Math" w:hAnsi="Cambria Math" w:cs="B Nazanin"/>
                    <w:color w:val="44546A" w:themeColor="text2"/>
                    <w:lang w:bidi="fa-IR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outB</m:t>
                    </m:r>
                  </m:sub>
                </m:sSub>
                <m:r>
                  <w:rPr>
                    <w:rFonts w:ascii="Cambria Math" w:hAnsi="Cambria Math" w:cs="B Nazanin"/>
                    <w:color w:val="44546A" w:themeColor="text2"/>
                    <w:lang w:bidi="fa-IR"/>
                  </w:rPr>
                  <m:t>)×1.203</m:t>
                </m:r>
                <m:r>
                  <m:rPr>
                    <m:sty m:val="p"/>
                  </m:rPr>
                  <w:rPr>
                    <w:rFonts w:ascii="Cambria Math" w:hAnsi="Cambria Math" w:cs="B Nazanin"/>
                    <w:color w:val="44546A" w:themeColor="text2"/>
                    <w:lang w:bidi="fa-IR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cs="B Nazanin"/>
                        <w:iCs/>
                        <w:color w:val="44546A" w:themeColor="text2"/>
                        <w:lang w:bidi="fa-IR"/>
                      </w:rPr>
                    </m:ctrlPr>
                  </m:sSup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-9</m:t>
                    </m:r>
                  </m:sup>
                </m:sSup>
              </m:oMath>
            </m:oMathPara>
          </w:p>
          <w:p w14:paraId="592B90CC" w14:textId="77777777" w:rsidR="002A00F8" w:rsidRPr="00D95E18" w:rsidRDefault="002A00F8" w:rsidP="002A00F8">
            <w:pPr>
              <w:pStyle w:val="ListParagraph"/>
              <w:bidi/>
              <w:rPr>
                <w:rFonts w:asciiTheme="majorBidi" w:eastAsiaTheme="minorEastAsia" w:hAnsiTheme="majorBidi" w:cs="B Nazanin"/>
                <w:color w:val="44546A" w:themeColor="text2"/>
                <w:rtl/>
                <w:lang w:bidi="fa-IR"/>
              </w:rPr>
            </w:pPr>
          </w:p>
          <w:p w14:paraId="263553BA" w14:textId="77777777" w:rsidR="00ED6DAA" w:rsidRPr="00D95E18" w:rsidRDefault="00ED6DAA" w:rsidP="00473C70">
            <w:pPr>
              <w:pStyle w:val="ListParagraph"/>
              <w:bidi/>
              <w:rPr>
                <w:rFonts w:asciiTheme="majorBidi" w:eastAsiaTheme="minorEastAsia" w:hAnsiTheme="majorBidi" w:cs="B Nazanin"/>
                <w:color w:val="44546A" w:themeColor="text2"/>
                <w:lang w:bidi="fa-IR"/>
              </w:rPr>
            </w:pPr>
          </w:p>
          <w:p w14:paraId="66D9DC83" w14:textId="6F85EBB8" w:rsidR="00ED6DAA" w:rsidRPr="00D95E18" w:rsidRDefault="00000000" w:rsidP="00473C70">
            <w:pPr>
              <w:pStyle w:val="ListParagraph"/>
              <w:bidi/>
              <w:rPr>
                <w:rFonts w:asciiTheme="majorBidi" w:eastAsiaTheme="minorEastAsia" w:hAnsiTheme="majorBidi" w:cs="B Nazanin"/>
                <w:iCs/>
                <w:color w:val="44546A" w:themeColor="text2"/>
                <w:rtl/>
                <w:lang w:bidi="fa-I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b+</m:t>
                    </m:r>
                  </m:sub>
                </m:sSub>
                <m:r>
                  <w:rPr>
                    <w:rFonts w:ascii="Cambria Math" w:hAnsi="Cambria Math" w:cs="B Nazanin"/>
                    <w:color w:val="44546A" w:themeColor="text2"/>
                    <w:lang w:bidi="fa-IR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lang w:bidi="fa-IR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B Nazanin"/>
                            <w:i/>
                            <w:color w:val="44546A" w:themeColor="text2"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outC</m:t>
                        </m:r>
                      </m:sub>
                    </m:sSub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B Nazanin"/>
                            <w:i/>
                            <w:color w:val="44546A" w:themeColor="text2"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lang w:bidi="fa-IR"/>
                          </w:rPr>
                          <m:t>outA</m:t>
                        </m:r>
                      </m:sub>
                    </m:sSub>
                  </m:e>
                </m:d>
                <m:r>
                  <w:rPr>
                    <w:rFonts w:ascii="Cambria Math" w:hAnsi="Cambria Math" w:cs="B Nazanin"/>
                    <w:color w:val="44546A" w:themeColor="text2"/>
                    <w:lang w:bidi="fa-IR"/>
                  </w:rPr>
                  <m:t>×1.207 ×</m:t>
                </m:r>
                <m:sSup>
                  <m:sSupPr>
                    <m:ctrlPr>
                      <w:rPr>
                        <w:rFonts w:ascii="Cambria Math" w:hAnsi="Cambria Math" w:cs="B Nazanin"/>
                        <w:iCs/>
                        <w:color w:val="44546A" w:themeColor="text2"/>
                        <w:lang w:bidi="fa-IR"/>
                      </w:rPr>
                    </m:ctrlPr>
                  </m:sSup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B Nazanin"/>
                        <w:color w:val="44546A" w:themeColor="text2"/>
                        <w:lang w:bidi="fa-IR"/>
                      </w:rPr>
                      <m:t>-9</m:t>
                    </m:r>
                  </m:sup>
                </m:sSup>
              </m:oMath>
            </m:oMathPara>
          </w:p>
          <w:p w14:paraId="73A4DDB5" w14:textId="77777777" w:rsidR="002A00F8" w:rsidRPr="0035652D" w:rsidRDefault="002A00F8" w:rsidP="002A00F8">
            <w:pPr>
              <w:pStyle w:val="ListParagraph"/>
              <w:bidi/>
              <w:rPr>
                <w:rFonts w:asciiTheme="majorBidi" w:eastAsiaTheme="minorEastAsia" w:hAnsiTheme="majorBidi" w:cs="B Nazanin"/>
                <w:lang w:bidi="fa-IR"/>
              </w:rPr>
            </w:pPr>
          </w:p>
          <w:p w14:paraId="4EED748A" w14:textId="77777777" w:rsidR="00ED6DAA" w:rsidRPr="0035652D" w:rsidRDefault="00ED6DAA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 xml:space="preserve">مقدار جریان آفست ورودی از </w:t>
            </w:r>
          </w:p>
          <w:p w14:paraId="069CC201" w14:textId="77777777" w:rsidR="00ED6DAA" w:rsidRPr="00D95E18" w:rsidRDefault="00000000" w:rsidP="00473C70">
            <w:pPr>
              <w:rPr>
                <w:rFonts w:asciiTheme="majorBidi" w:eastAsiaTheme="minorEastAsia" w:hAnsiTheme="majorBidi" w:cs="B Nazanin"/>
                <w:color w:val="44546A" w:themeColor="text2"/>
                <w:sz w:val="22"/>
                <w:szCs w:val="22"/>
                <w:lang w:bidi="fa-I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sz w:val="22"/>
                        <w:szCs w:val="22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OS</m:t>
                    </m:r>
                  </m:sub>
                </m:sSub>
                <m:r>
                  <w:rPr>
                    <w:rFonts w:ascii="Cambria Math" w:hAnsi="Cambria Math" w:cs="B Nazanin"/>
                    <w:color w:val="44546A" w:themeColor="text2"/>
                    <w:sz w:val="22"/>
                    <w:szCs w:val="22"/>
                    <w:lang w:bidi="fa-IR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sz w:val="22"/>
                        <w:szCs w:val="22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b+</m:t>
                    </m:r>
                  </m:sub>
                </m:sSub>
                <m:r>
                  <w:rPr>
                    <w:rFonts w:ascii="Cambria Math" w:hAnsi="Cambria Math" w:cs="B Nazanin"/>
                    <w:color w:val="44546A" w:themeColor="text2"/>
                    <w:sz w:val="22"/>
                    <w:szCs w:val="22"/>
                    <w:lang w:bidi="fa-IR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sz w:val="22"/>
                        <w:szCs w:val="22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b-</m:t>
                    </m:r>
                  </m:sub>
                </m:sSub>
              </m:oMath>
            </m:oMathPara>
          </w:p>
          <w:p w14:paraId="46CB5B1B" w14:textId="77777777" w:rsidR="00ED6DAA" w:rsidRPr="0035652D" w:rsidRDefault="00ED6DAA" w:rsidP="00473C70">
            <w:pPr>
              <w:rPr>
                <w:rFonts w:asciiTheme="majorBidi" w:eastAsiaTheme="minorEastAsia" w:hAnsiTheme="majorBidi" w:cs="B Nazanin"/>
                <w:sz w:val="22"/>
                <w:szCs w:val="22"/>
                <w:lang w:bidi="fa-IR"/>
              </w:rPr>
            </w:pPr>
            <w:r w:rsidRPr="0035652D">
              <w:rPr>
                <w:rFonts w:asciiTheme="majorBidi" w:eastAsiaTheme="minorEastAsia" w:hAnsiTheme="majorBidi" w:cs="B Nazanin"/>
                <w:sz w:val="22"/>
                <w:szCs w:val="22"/>
                <w:rtl/>
                <w:lang w:bidi="fa-IR"/>
              </w:rPr>
              <w:t>محاسبه می‌شود.</w:t>
            </w:r>
          </w:p>
          <w:p w14:paraId="0273043D" w14:textId="77777777" w:rsidR="00ED6DAA" w:rsidRPr="0035652D" w:rsidRDefault="00ED6DAA" w:rsidP="00473C70">
            <w:pPr>
              <w:rPr>
                <w:rFonts w:asciiTheme="majorBidi" w:eastAsiaTheme="minorEastAsia" w:hAnsiTheme="majorBidi" w:cs="B Nazanin"/>
                <w:sz w:val="22"/>
                <w:szCs w:val="22"/>
                <w:rtl/>
                <w:lang w:bidi="fa-IR"/>
              </w:rPr>
            </w:pPr>
            <w:r w:rsidRPr="0035652D">
              <w:rPr>
                <w:rFonts w:asciiTheme="majorBidi" w:eastAsiaTheme="minorEastAsia" w:hAnsiTheme="majorBidi" w:cs="B Nazanin"/>
                <w:sz w:val="22"/>
                <w:szCs w:val="22"/>
                <w:rtl/>
                <w:lang w:bidi="fa-IR"/>
              </w:rPr>
              <w:t>پارامتر جریان بایاس نیز با رابطه زیر حساب می‌شود:</w:t>
            </w:r>
          </w:p>
          <w:p w14:paraId="11763B14" w14:textId="77777777" w:rsidR="00ED6DAA" w:rsidRPr="00D95E18" w:rsidRDefault="00000000" w:rsidP="00473C70">
            <w:pPr>
              <w:rPr>
                <w:rFonts w:asciiTheme="majorBidi" w:eastAsiaTheme="minorEastAsia" w:hAnsiTheme="majorBidi" w:cs="B Nazanin"/>
                <w:color w:val="44546A" w:themeColor="text2"/>
                <w:sz w:val="22"/>
                <w:szCs w:val="22"/>
                <w:lang w:bidi="fa-IR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sz w:val="22"/>
                        <w:szCs w:val="22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bias</m:t>
                    </m:r>
                  </m:sub>
                </m:sSub>
                <m:r>
                  <w:rPr>
                    <w:rFonts w:ascii="Cambria Math" w:hAnsi="Cambria Math" w:cs="B Nazanin"/>
                    <w:color w:val="44546A" w:themeColor="text2"/>
                    <w:sz w:val="22"/>
                    <w:szCs w:val="22"/>
                    <w:lang w:bidi="fa-IR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B Nazanin"/>
                        <w:i/>
                        <w:color w:val="44546A" w:themeColor="text2"/>
                        <w:sz w:val="22"/>
                        <w:szCs w:val="22"/>
                        <w:lang w:bidi="fa-I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B Nazanin"/>
                            <w:i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b+</m:t>
                        </m:r>
                      </m:sub>
                    </m:sSub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B Nazanin"/>
                            <w:i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b-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2</m:t>
                    </m:r>
                  </m:den>
                </m:f>
              </m:oMath>
            </m:oMathPara>
          </w:p>
          <w:p w14:paraId="2491F4A2" w14:textId="77777777" w:rsidR="00914897" w:rsidRPr="0035652D" w:rsidRDefault="00914897" w:rsidP="00473C7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rtl/>
                <w:lang w:bidi="fa-IR"/>
              </w:rPr>
            </w:pPr>
          </w:p>
          <w:p w14:paraId="7383575C" w14:textId="77777777" w:rsidR="002A00F8" w:rsidRPr="0035652D" w:rsidRDefault="002A00F8" w:rsidP="00473C7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</w:pPr>
          </w:p>
          <w:p w14:paraId="33E57AE3" w14:textId="77777777" w:rsidR="00BB6A8E" w:rsidRPr="0087541A" w:rsidRDefault="00BB6A8E" w:rsidP="00BB6A8E">
            <w:pPr>
              <w:pStyle w:val="ListParagraph"/>
              <w:bidi/>
              <w:rPr>
                <w:rFonts w:asciiTheme="majorBidi" w:hAnsiTheme="majorBidi" w:cs="B Nazanin"/>
                <w:b/>
                <w:bCs/>
                <w:lang w:bidi="fa-IR"/>
              </w:rPr>
            </w:pPr>
            <w:r w:rsidRPr="0087541A">
              <w:rPr>
                <w:rFonts w:asciiTheme="majorBidi" w:hAnsiTheme="majorBidi" w:cs="B Nazanin"/>
                <w:b/>
                <w:bCs/>
                <w:rtl/>
              </w:rPr>
              <w:t>نکات مهم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:</w:t>
            </w:r>
          </w:p>
          <w:p w14:paraId="05A827D7" w14:textId="5B9D2062" w:rsidR="00BB6A8E" w:rsidRPr="0087541A" w:rsidRDefault="00BB6A8E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>مقادیر مقاومت‌های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</w:t>
            </w:r>
            <w:r w:rsidRPr="0035652D">
              <w:rPr>
                <w:rFonts w:asciiTheme="majorBidi" w:hAnsiTheme="majorBidi" w:cs="B Nazanin"/>
                <w:lang w:bidi="fa-IR"/>
              </w:rPr>
              <w:t>1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و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</w:t>
            </w:r>
            <w:r w:rsidRPr="0035652D">
              <w:rPr>
                <w:rFonts w:asciiTheme="majorBidi" w:hAnsiTheme="majorBidi" w:cs="B Nazanin"/>
                <w:lang w:bidi="fa-IR"/>
              </w:rPr>
              <w:t>2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و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</w:t>
            </w:r>
            <w:r w:rsidRPr="0035652D">
              <w:rPr>
                <w:rFonts w:asciiTheme="majorBidi" w:hAnsiTheme="majorBidi" w:cs="B Nazanin"/>
                <w:lang w:bidi="fa-IR"/>
              </w:rPr>
              <w:t>4</w:t>
            </w:r>
            <w:r w:rsidRPr="0087541A">
              <w:rPr>
                <w:rFonts w:asciiTheme="majorBidi" w:hAnsiTheme="majorBidi" w:cs="B Nazanin"/>
                <w:rtl/>
              </w:rPr>
              <w:t>و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R5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ثابت</w:t>
            </w:r>
            <w:r w:rsidRPr="0087541A">
              <w:rPr>
                <w:rFonts w:asciiTheme="majorBidi" w:hAnsiTheme="majorBidi" w:cs="B Nazanin"/>
                <w:rtl/>
              </w:rPr>
              <w:t xml:space="preserve"> هستند. تحت هیچ شرایطی مقدار جدیدی برای آن‌ها وارد نکنید. در صورتی که به‌اشتباه مقدار جدیدی وارد شد، نرم‌افزار را مجدداً اجرا کنید تا مقادیر به حالت اولیه بازگردند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1F0D20A0" w14:textId="77777777" w:rsidR="00BB6A8E" w:rsidRPr="0087541A" w:rsidRDefault="00BB6A8E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>تنها در صورتی مجاز به تغییر مقادیر مقاومت‌ها هستید که مقاومت جدیدی روی برد مونتاژ شده باشد. در این صورت، حتماً مقادیر جدید را با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RLC </w:t>
            </w:r>
            <w:r w:rsidRPr="0087541A">
              <w:rPr>
                <w:rFonts w:asciiTheme="majorBidi" w:hAnsiTheme="majorBidi" w:cs="B Nazanin"/>
                <w:rtl/>
              </w:rPr>
              <w:t>متر اندازه‌گیری کرده و در نرم‌افزار به‌روزرسانی نمایید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55A95278" w14:textId="77777777" w:rsidR="00BB6A8E" w:rsidRPr="0087541A" w:rsidRDefault="00BB6A8E" w:rsidP="002A2AE4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در نرم‌افزار، 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واحد مقادیر ورودی و خروجی</w:t>
            </w:r>
            <w:r w:rsidRPr="0087541A">
              <w:rPr>
                <w:rFonts w:asciiTheme="majorBidi" w:hAnsiTheme="majorBidi" w:cs="B Nazanin"/>
                <w:rtl/>
              </w:rPr>
              <w:t xml:space="preserve"> نمایش داده می‌شود. حتماً توجه شود که تمامی مقادیر با واحد صحیح وارد و ثبت شوند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7C54A0A9" w14:textId="77777777" w:rsidR="00473C70" w:rsidRPr="0035652D" w:rsidRDefault="00473C70" w:rsidP="00473C7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</w:pPr>
          </w:p>
          <w:p w14:paraId="21F63AB1" w14:textId="77777777" w:rsidR="00473C70" w:rsidRPr="0035652D" w:rsidRDefault="00473C70" w:rsidP="00473C7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rtl/>
                <w:lang w:bidi="fa-IR"/>
              </w:rPr>
            </w:pPr>
          </w:p>
          <w:p w14:paraId="55130413" w14:textId="77777777" w:rsidR="002A00F8" w:rsidRPr="0035652D" w:rsidRDefault="002A00F8" w:rsidP="00473C7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rtl/>
                <w:lang w:bidi="fa-IR"/>
              </w:rPr>
            </w:pPr>
          </w:p>
          <w:p w14:paraId="19DCCE26" w14:textId="77777777" w:rsidR="002A00F8" w:rsidRPr="0035652D" w:rsidRDefault="002A00F8" w:rsidP="00473C7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rtl/>
                <w:lang w:bidi="fa-IR"/>
              </w:rPr>
            </w:pPr>
          </w:p>
          <w:p w14:paraId="33EF8006" w14:textId="77777777" w:rsidR="002A00F8" w:rsidRPr="0035652D" w:rsidRDefault="002A00F8" w:rsidP="00473C7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rtl/>
                <w:lang w:bidi="fa-IR"/>
              </w:rPr>
            </w:pPr>
          </w:p>
          <w:p w14:paraId="0ED35720" w14:textId="77777777" w:rsidR="002A00F8" w:rsidRPr="0035652D" w:rsidRDefault="002A00F8" w:rsidP="00473C7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</w:pPr>
          </w:p>
          <w:p w14:paraId="06E8A1BB" w14:textId="77777777" w:rsidR="00473C70" w:rsidRPr="0035652D" w:rsidRDefault="00473C70" w:rsidP="00473C7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</w:pPr>
          </w:p>
          <w:p w14:paraId="59CA488A" w14:textId="77777777" w:rsidR="00473C70" w:rsidRPr="00D95E18" w:rsidRDefault="00473C70" w:rsidP="00D95E18">
            <w:pPr>
              <w:pStyle w:val="Heading1"/>
              <w:rPr>
                <w:rFonts w:asciiTheme="majorBidi" w:eastAsiaTheme="minorEastAsia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D95E18">
              <w:rPr>
                <w:rFonts w:asciiTheme="majorBidi" w:eastAsiaTheme="minorEastAsia" w:hAnsiTheme="majorBidi" w:cs="B Nazanin"/>
                <w:b/>
                <w:bCs/>
                <w:sz w:val="28"/>
                <w:szCs w:val="28"/>
                <w:rtl/>
                <w:lang w:bidi="fa-IR"/>
              </w:rPr>
              <w:lastRenderedPageBreak/>
              <w:t xml:space="preserve">اندازه‌گیری </w:t>
            </w:r>
            <w:r w:rsidRPr="00D95E18">
              <w:rPr>
                <w:rFonts w:asciiTheme="majorBidi" w:eastAsiaTheme="minorEastAsia" w:hAnsiTheme="majorBidi" w:cs="B Nazanin"/>
                <w:b/>
                <w:bCs/>
                <w:sz w:val="28"/>
                <w:szCs w:val="28"/>
                <w:lang w:bidi="fa-IR"/>
              </w:rPr>
              <w:t>CMRR</w:t>
            </w:r>
          </w:p>
          <w:p w14:paraId="2A0619F4" w14:textId="77777777" w:rsidR="00F263F1" w:rsidRPr="0035652D" w:rsidRDefault="00F263F1" w:rsidP="00F263F1">
            <w:pPr>
              <w:rPr>
                <w:rFonts w:asciiTheme="majorBidi" w:eastAsiaTheme="minorEastAsia" w:hAnsiTheme="majorBidi" w:cs="B Nazanin"/>
                <w:sz w:val="22"/>
                <w:szCs w:val="22"/>
                <w:lang w:bidi="fa-IR"/>
              </w:rPr>
            </w:pPr>
          </w:p>
          <w:p w14:paraId="404DC0AF" w14:textId="77777777" w:rsidR="00473C70" w:rsidRPr="0035652D" w:rsidRDefault="00473C70" w:rsidP="00473C7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 xml:space="preserve">برای اندازه‌گیری </w:t>
            </w:r>
            <w:r w:rsidRPr="0035652D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Common Mode Rejection Ratio </w:t>
            </w:r>
            <w:r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 xml:space="preserve"> از مدار زیر استفاده می‌کنیم</w:t>
            </w:r>
            <w:r w:rsidRPr="0035652D">
              <w:rPr>
                <w:rFonts w:asciiTheme="majorBidi" w:hAnsiTheme="majorBidi" w:cs="B Nazanin"/>
                <w:sz w:val="22"/>
                <w:szCs w:val="22"/>
                <w:lang w:bidi="fa-IR"/>
              </w:rPr>
              <w:t>:</w:t>
            </w:r>
          </w:p>
          <w:p w14:paraId="01E5CF4C" w14:textId="2AA17527" w:rsidR="00473C70" w:rsidRPr="0035652D" w:rsidRDefault="002A00F8" w:rsidP="00473C70">
            <w:pPr>
              <w:keepNext/>
              <w:jc w:val="center"/>
              <w:rPr>
                <w:rFonts w:asciiTheme="majorBidi" w:hAnsiTheme="majorBidi" w:cs="B Nazanin"/>
                <w:sz w:val="22"/>
                <w:szCs w:val="22"/>
              </w:rPr>
            </w:pPr>
            <w:r w:rsidRPr="0035652D">
              <w:rPr>
                <w:rFonts w:asciiTheme="majorBidi" w:hAnsiTheme="majorBidi" w:cs="B Nazanin"/>
                <w:noProof/>
                <w:sz w:val="22"/>
                <w:szCs w:val="22"/>
                <w:rtl/>
              </w:rPr>
              <w:drawing>
                <wp:inline distT="0" distB="0" distL="0" distR="0" wp14:anchorId="0F181E68" wp14:editId="4791282C">
                  <wp:extent cx="4619767" cy="2840130"/>
                  <wp:effectExtent l="0" t="0" r="0" b="0"/>
                  <wp:docPr id="1321572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57273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960" cy="2855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19C50" w14:textId="77777777" w:rsidR="00F263F1" w:rsidRPr="0035652D" w:rsidRDefault="00F263F1" w:rsidP="00473C70">
            <w:pPr>
              <w:keepNext/>
              <w:jc w:val="center"/>
              <w:rPr>
                <w:rFonts w:asciiTheme="majorBidi" w:hAnsiTheme="majorBidi" w:cs="B Nazanin"/>
                <w:sz w:val="22"/>
                <w:szCs w:val="22"/>
                <w:rtl/>
              </w:rPr>
            </w:pPr>
          </w:p>
          <w:p w14:paraId="6BF439A0" w14:textId="295937AE" w:rsidR="00F263F1" w:rsidRPr="0035652D" w:rsidRDefault="009C5391" w:rsidP="00473C70">
            <w:pPr>
              <w:keepNext/>
              <w:jc w:val="center"/>
              <w:rPr>
                <w:rFonts w:asciiTheme="majorBidi" w:hAnsiTheme="majorBidi" w:cs="B Nazanin"/>
                <w:sz w:val="22"/>
                <w:szCs w:val="22"/>
                <w:rtl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</w:rPr>
              <w:object w:dxaOrig="15615" w:dyaOrig="12615" w14:anchorId="2AB369AD">
                <v:shape id="_x0000_i1029" type="#_x0000_t75" style="width:311.6pt;height:251.7pt" o:ole="">
                  <v:imagedata r:id="rId21" o:title=""/>
                </v:shape>
                <o:OLEObject Type="Embed" ProgID="PBrush" ShapeID="_x0000_i1029" DrawAspect="Content" ObjectID="_1806663645" r:id="rId22"/>
              </w:object>
            </w:r>
          </w:p>
          <w:p w14:paraId="0880690C" w14:textId="77777777" w:rsidR="00F263F1" w:rsidRPr="0035652D" w:rsidRDefault="00F263F1" w:rsidP="00473C70">
            <w:pPr>
              <w:keepNext/>
              <w:jc w:val="center"/>
              <w:rPr>
                <w:rFonts w:asciiTheme="majorBidi" w:hAnsiTheme="majorBidi" w:cs="B Nazanin"/>
                <w:sz w:val="22"/>
                <w:szCs w:val="22"/>
              </w:rPr>
            </w:pPr>
          </w:p>
          <w:p w14:paraId="684E424A" w14:textId="6A23A05F" w:rsidR="00473C70" w:rsidRPr="0035652D" w:rsidRDefault="00473C70" w:rsidP="00F263F1">
            <w:pPr>
              <w:pStyle w:val="Caption"/>
              <w:bidi/>
              <w:rPr>
                <w:rFonts w:asciiTheme="majorBidi" w:hAnsiTheme="majorBidi"/>
                <w:sz w:val="22"/>
                <w:szCs w:val="22"/>
                <w:rtl/>
              </w:rPr>
            </w:pPr>
            <w:r w:rsidRPr="0035652D">
              <w:rPr>
                <w:rFonts w:asciiTheme="majorBidi" w:hAnsiTheme="majorBidi"/>
                <w:sz w:val="22"/>
                <w:szCs w:val="22"/>
                <w:rtl/>
              </w:rPr>
              <w:t xml:space="preserve">شکل </w:t>
            </w:r>
            <w:r w:rsidR="00F263F1" w:rsidRPr="0035652D">
              <w:rPr>
                <w:rFonts w:asciiTheme="majorBidi" w:hAnsiTheme="majorBidi"/>
                <w:sz w:val="22"/>
                <w:szCs w:val="22"/>
                <w:rtl/>
              </w:rPr>
              <w:t>3</w:t>
            </w:r>
            <w:r w:rsidRPr="0035652D">
              <w:rPr>
                <w:rFonts w:asciiTheme="majorBidi" w:hAnsiTheme="majorBidi"/>
                <w:sz w:val="22"/>
                <w:szCs w:val="22"/>
                <w:rtl/>
              </w:rPr>
              <w:t xml:space="preserve"> مدار تست </w:t>
            </w:r>
            <w:r w:rsidRPr="0035652D">
              <w:rPr>
                <w:rFonts w:asciiTheme="majorBidi" w:hAnsiTheme="majorBidi"/>
                <w:sz w:val="22"/>
                <w:szCs w:val="22"/>
              </w:rPr>
              <w:t>CMRR</w:t>
            </w:r>
          </w:p>
          <w:p w14:paraId="7F7887E5" w14:textId="138C8F69" w:rsidR="00F263F1" w:rsidRPr="0035652D" w:rsidRDefault="00F263F1" w:rsidP="00F263F1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  <w:rtl/>
              </w:rPr>
              <w:lastRenderedPageBreak/>
              <w:t xml:space="preserve">فرمول محاسبه </w:t>
            </w:r>
            <w:r w:rsidRPr="0035652D">
              <w:rPr>
                <w:rFonts w:asciiTheme="majorBidi" w:hAnsiTheme="majorBidi" w:cs="B Nazanin"/>
                <w:sz w:val="22"/>
                <w:szCs w:val="22"/>
              </w:rPr>
              <w:t>CMRR</w:t>
            </w:r>
          </w:p>
          <w:p w14:paraId="1D520D1E" w14:textId="3F3EEA43" w:rsidR="00473C70" w:rsidRPr="00D95E18" w:rsidRDefault="00473C70" w:rsidP="00473C70">
            <w:pPr>
              <w:rPr>
                <w:rFonts w:asciiTheme="majorBidi" w:eastAsiaTheme="minorEastAsia" w:hAnsiTheme="majorBidi" w:cs="B Nazanin"/>
                <w:b/>
                <w:bCs/>
                <w:color w:val="44546A" w:themeColor="text2"/>
                <w:sz w:val="22"/>
                <w:szCs w:val="22"/>
                <w:lang w:bidi="fa-I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B Nazanin"/>
                    <w:color w:val="44546A" w:themeColor="text2"/>
                    <w:sz w:val="22"/>
                    <w:szCs w:val="22"/>
                    <w:lang w:bidi="fa-IR"/>
                  </w:rPr>
                  <m:t>CMRR=20*</m:t>
                </m:r>
                <m:sSub>
                  <m:sSubP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color w:val="44546A" w:themeColor="text2"/>
                        <w:sz w:val="22"/>
                        <w:szCs w:val="22"/>
                        <w:lang w:bidi="fa-I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log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10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color w:val="44546A" w:themeColor="text2"/>
                        <w:sz w:val="22"/>
                        <w:szCs w:val="22"/>
                        <w:lang w:bidi="fa-IR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color w:val="44546A" w:themeColor="text2"/>
                                <w:sz w:val="22"/>
                                <w:szCs w:val="22"/>
                                <w:lang w:bidi="fa-IR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B Nazanin"/>
                                    <w:b/>
                                    <w:bCs/>
                                    <w:i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  <m:t>6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B Nazanin"/>
                                    <w:b/>
                                    <w:bCs/>
                                    <w:i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44546A" w:themeColor="text2"/>
                                    <w:sz w:val="22"/>
                                    <w:szCs w:val="22"/>
                                    <w:lang w:bidi="fa-IR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+1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color w:val="44546A" w:themeColor="text2"/>
                        <w:sz w:val="22"/>
                        <w:szCs w:val="22"/>
                        <w:lang w:bidi="fa-IR"/>
                      </w:rPr>
                      <m:t>*</m:t>
                    </m:r>
                    <m:f>
                      <m:f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20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44546A" w:themeColor="text2"/>
                            <w:sz w:val="22"/>
                            <w:szCs w:val="22"/>
                            <w:lang w:bidi="fa-IR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color w:val="44546A" w:themeColor="text2"/>
                                <w:sz w:val="22"/>
                                <w:szCs w:val="22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B Nazanin"/>
                                <w:color w:val="44546A" w:themeColor="text2"/>
                                <w:sz w:val="22"/>
                                <w:szCs w:val="22"/>
                                <w:lang w:bidi="fa-IR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B Nazanin"/>
                                <w:color w:val="44546A" w:themeColor="text2"/>
                                <w:sz w:val="22"/>
                                <w:szCs w:val="22"/>
                                <w:lang w:bidi="fa-IR"/>
                              </w:rPr>
                              <m:t>out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  <w:p w14:paraId="1EA634A8" w14:textId="77777777" w:rsidR="009D3339" w:rsidRPr="0035652D" w:rsidRDefault="009D3339" w:rsidP="009D3339">
            <w:pPr>
              <w:pStyle w:val="ListParagraph"/>
              <w:bidi/>
              <w:rPr>
                <w:rFonts w:asciiTheme="majorBidi" w:hAnsiTheme="majorBidi" w:cs="B Nazanin"/>
                <w:b/>
                <w:bCs/>
              </w:rPr>
            </w:pPr>
          </w:p>
          <w:p w14:paraId="28AA8FD7" w14:textId="1693709E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  <w:b/>
                <w:bCs/>
              </w:rPr>
            </w:pPr>
            <w:r w:rsidRPr="009D3339">
              <w:rPr>
                <w:rFonts w:asciiTheme="majorBidi" w:hAnsiTheme="majorBidi" w:cs="B Nazanin"/>
                <w:b/>
                <w:bCs/>
                <w:rtl/>
              </w:rPr>
              <w:t>نکات تکمیلی در مورد مدار، تغذیه، و اندازه‌گیری</w:t>
            </w:r>
            <w:r w:rsidR="00D95E18">
              <w:rPr>
                <w:rFonts w:asciiTheme="majorBidi" w:hAnsiTheme="majorBidi" w:cs="B Nazanin" w:hint="cs"/>
                <w:b/>
                <w:bCs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b/>
                <w:bCs/>
              </w:rPr>
              <w:t>CMRR</w:t>
            </w:r>
          </w:p>
          <w:p w14:paraId="325CE7B9" w14:textId="6DF55AB1" w:rsidR="009D3339" w:rsidRPr="009D3339" w:rsidRDefault="009D3339" w:rsidP="009D3339">
            <w:pPr>
              <w:pStyle w:val="ListParagraph"/>
              <w:numPr>
                <w:ilvl w:val="0"/>
                <w:numId w:val="27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آپ‌امپ دوم که در شماتیک با عنوان </w:t>
            </w:r>
            <w:r w:rsidRPr="009D3339">
              <w:rPr>
                <w:rFonts w:asciiTheme="majorBidi" w:hAnsiTheme="majorBidi" w:cs="B Nazanin"/>
                <w:b/>
                <w:bCs/>
              </w:rPr>
              <w:t>(Opamp)</w:t>
            </w:r>
            <w:r w:rsidR="00D95E18"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 xml:space="preserve">مشخص شده است، می‌تواند از نوع آپ‌امپ مورد اندازه‌گیری یا مشابه آن باشد. در این پروژه، به دلیل دقت قابل‌قبول و دسترسی آسان، از </w:t>
            </w:r>
            <w:r w:rsidRPr="009D3339">
              <w:rPr>
                <w:rFonts w:asciiTheme="majorBidi" w:hAnsiTheme="majorBidi" w:cs="B Nazanin"/>
                <w:b/>
                <w:bCs/>
              </w:rPr>
              <w:t>LM358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="00D95E18">
              <w:rPr>
                <w:rFonts w:asciiTheme="majorBidi" w:hAnsiTheme="majorBidi" w:cs="B Nazanin" w:hint="cs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استفاده شده است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31327C06" w14:textId="77777777" w:rsidR="009D3339" w:rsidRPr="009D3339" w:rsidRDefault="009D3339" w:rsidP="009D3339">
            <w:pPr>
              <w:pStyle w:val="ListParagraph"/>
              <w:numPr>
                <w:ilvl w:val="0"/>
                <w:numId w:val="27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البته </w:t>
            </w:r>
            <w:r w:rsidRPr="009D3339">
              <w:rPr>
                <w:rFonts w:asciiTheme="majorBidi" w:hAnsiTheme="majorBidi" w:cs="B Nazanin"/>
                <w:b/>
                <w:bCs/>
                <w:rtl/>
              </w:rPr>
              <w:t>در حالت ایده‌آل، بهتر است از یک آپ‌امپ با بهره بالا و آفست ورودی پایین</w:t>
            </w:r>
            <w:r w:rsidRPr="009D3339">
              <w:rPr>
                <w:rFonts w:asciiTheme="majorBidi" w:hAnsiTheme="majorBidi" w:cs="B Nazanin"/>
                <w:rtl/>
              </w:rPr>
              <w:t xml:space="preserve"> به‌عنوان آپ‌امپ دوم استفاده شود تا دقت اندازه‌گیری‌ها به حداکثر برسد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78CCC785" w14:textId="78127DDB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</w:rPr>
            </w:pPr>
          </w:p>
          <w:p w14:paraId="630F353F" w14:textId="77777777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  <w:b/>
                <w:bCs/>
              </w:rPr>
            </w:pPr>
            <w:r w:rsidRPr="009D3339">
              <w:rPr>
                <w:rFonts w:asciiTheme="majorBidi" w:hAnsiTheme="majorBidi" w:cs="B Nazanin"/>
                <w:b/>
                <w:bCs/>
                <w:rtl/>
              </w:rPr>
              <w:t>بررسی مشخصات آپ‌امپ‌ها</w:t>
            </w:r>
          </w:p>
          <w:p w14:paraId="597A9C82" w14:textId="77777777" w:rsidR="009D3339" w:rsidRPr="009D3339" w:rsidRDefault="009D3339" w:rsidP="009D3339">
            <w:pPr>
              <w:pStyle w:val="ListParagraph"/>
              <w:numPr>
                <w:ilvl w:val="0"/>
                <w:numId w:val="28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مقادیر و مشخصات آپ‌امپ‌ها باید </w:t>
            </w:r>
            <w:r w:rsidRPr="009D3339">
              <w:rPr>
                <w:rFonts w:asciiTheme="majorBidi" w:hAnsiTheme="majorBidi" w:cs="B Nazanin"/>
                <w:b/>
                <w:bCs/>
                <w:rtl/>
              </w:rPr>
              <w:t>بر اساس دیتاشیت رسمی</w:t>
            </w:r>
            <w:r w:rsidRPr="009D3339">
              <w:rPr>
                <w:rFonts w:asciiTheme="majorBidi" w:hAnsiTheme="majorBidi" w:cs="B Nazanin"/>
                <w:rtl/>
              </w:rPr>
              <w:t xml:space="preserve"> بررسی و تأیید شوند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4FD31346" w14:textId="78A522FF" w:rsidR="009D3339" w:rsidRPr="009D3339" w:rsidRDefault="009D3339" w:rsidP="009D3339">
            <w:pPr>
              <w:pStyle w:val="ListParagraph"/>
              <w:numPr>
                <w:ilvl w:val="0"/>
                <w:numId w:val="28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چرا که مدل‌های یکسان ممکن است توسط شرکت‌های مختلفی تولید شده باشند و تفاوت‌های جزئی داشته باشند. برای مثال، </w:t>
            </w:r>
            <w:r w:rsidRPr="009D3339">
              <w:rPr>
                <w:rFonts w:asciiTheme="majorBidi" w:hAnsiTheme="majorBidi" w:cs="B Nazanin"/>
                <w:b/>
                <w:bCs/>
              </w:rPr>
              <w:t>LM358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="00D95E18">
              <w:rPr>
                <w:rFonts w:asciiTheme="majorBidi" w:hAnsiTheme="majorBidi" w:cs="B Nazanin" w:hint="cs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 xml:space="preserve">در نسخه‌های شرکت‌های </w:t>
            </w:r>
            <w:r w:rsidRPr="009D3339">
              <w:rPr>
                <w:rFonts w:asciiTheme="majorBidi" w:hAnsiTheme="majorBidi" w:cs="B Nazanin"/>
                <w:b/>
                <w:bCs/>
              </w:rPr>
              <w:t>STMicroelectronics</w:t>
            </w:r>
            <w:r w:rsidR="0035652D" w:rsidRPr="0035652D">
              <w:rPr>
                <w:rFonts w:asciiTheme="majorBidi" w:hAnsiTheme="majorBidi" w:cs="B Nazanin"/>
                <w:b/>
                <w:bCs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b/>
                <w:bCs/>
                <w:rtl/>
              </w:rPr>
              <w:t xml:space="preserve">، </w:t>
            </w:r>
            <w:r w:rsidRPr="009D3339">
              <w:rPr>
                <w:rFonts w:asciiTheme="majorBidi" w:hAnsiTheme="majorBidi" w:cs="B Nazanin"/>
                <w:b/>
                <w:bCs/>
              </w:rPr>
              <w:t>Texas Instruments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 xml:space="preserve">و </w:t>
            </w:r>
            <w:r w:rsidRPr="009D3339">
              <w:rPr>
                <w:rFonts w:asciiTheme="majorBidi" w:hAnsiTheme="majorBidi" w:cs="B Nazanin"/>
                <w:b/>
                <w:bCs/>
              </w:rPr>
              <w:t>Onsemi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عرضه می‌شود که در برخی مشخصات الکتریکی با یکدیگر تفاوت دارند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6F973B6B" w14:textId="78732EB2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</w:rPr>
            </w:pPr>
          </w:p>
          <w:p w14:paraId="17CF73A8" w14:textId="77777777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  <w:b/>
                <w:bCs/>
              </w:rPr>
            </w:pPr>
            <w:r w:rsidRPr="009D3339">
              <w:rPr>
                <w:rFonts w:asciiTheme="majorBidi" w:hAnsiTheme="majorBidi" w:cs="B Nazanin"/>
                <w:b/>
                <w:bCs/>
                <w:rtl/>
              </w:rPr>
              <w:t>تطبیق تست با برچسب‌ها و جامپرها</w:t>
            </w:r>
          </w:p>
          <w:p w14:paraId="0C94AA35" w14:textId="77777777" w:rsidR="009D3339" w:rsidRPr="009D3339" w:rsidRDefault="009D3339" w:rsidP="009D3339">
            <w:pPr>
              <w:pStyle w:val="ListParagraph"/>
              <w:numPr>
                <w:ilvl w:val="0"/>
                <w:numId w:val="29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در شماتیک مدار، مراحل تست به کمک </w:t>
            </w:r>
            <w:r w:rsidRPr="009D3339">
              <w:rPr>
                <w:rFonts w:asciiTheme="majorBidi" w:hAnsiTheme="majorBidi" w:cs="B Nazanin"/>
                <w:b/>
                <w:bCs/>
                <w:rtl/>
              </w:rPr>
              <w:t>برچسب‌ها</w:t>
            </w:r>
            <w:r w:rsidRPr="009D3339">
              <w:rPr>
                <w:rFonts w:asciiTheme="majorBidi" w:hAnsiTheme="majorBidi" w:cs="B Nazanin"/>
                <w:b/>
                <w:bCs/>
              </w:rPr>
              <w:t xml:space="preserve"> (Labels)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به‌وضوح مشخص شده‌اند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3E52733E" w14:textId="77777777" w:rsidR="009D3339" w:rsidRPr="009D3339" w:rsidRDefault="009D3339" w:rsidP="009D3339">
            <w:pPr>
              <w:pStyle w:val="ListParagraph"/>
              <w:numPr>
                <w:ilvl w:val="0"/>
                <w:numId w:val="29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>برای نمونه</w:t>
            </w:r>
            <w:r w:rsidRPr="009D3339">
              <w:rPr>
                <w:rFonts w:asciiTheme="majorBidi" w:hAnsiTheme="majorBidi" w:cs="B Nazanin"/>
              </w:rPr>
              <w:t>:</w:t>
            </w:r>
          </w:p>
          <w:p w14:paraId="7C1BF001" w14:textId="77777777" w:rsidR="009D3339" w:rsidRPr="009D3339" w:rsidRDefault="009D3339" w:rsidP="009D3339">
            <w:pPr>
              <w:pStyle w:val="ListParagraph"/>
              <w:numPr>
                <w:ilvl w:val="1"/>
                <w:numId w:val="29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در تست </w:t>
            </w:r>
            <w:r w:rsidRPr="009D3339">
              <w:rPr>
                <w:rFonts w:asciiTheme="majorBidi" w:hAnsiTheme="majorBidi" w:cs="B Nazanin"/>
                <w:b/>
                <w:bCs/>
              </w:rPr>
              <w:t>LM324</w:t>
            </w:r>
            <w:r w:rsidRPr="009D3339">
              <w:rPr>
                <w:rFonts w:asciiTheme="majorBidi" w:hAnsiTheme="majorBidi" w:cs="B Nazanin"/>
                <w:rtl/>
              </w:rPr>
              <w:t>، جامپرها باید در موقعیت مربوط به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b/>
                <w:bCs/>
              </w:rPr>
              <w:t>LM324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قرار گیرند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56D35870" w14:textId="2E3FED8D" w:rsidR="009D3339" w:rsidRPr="009D3339" w:rsidRDefault="009D3339" w:rsidP="009D3339">
            <w:pPr>
              <w:pStyle w:val="ListParagraph"/>
              <w:numPr>
                <w:ilvl w:val="1"/>
                <w:numId w:val="29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در تست </w:t>
            </w:r>
            <w:r w:rsidRPr="009D3339">
              <w:rPr>
                <w:rFonts w:asciiTheme="majorBidi" w:hAnsiTheme="majorBidi" w:cs="B Nazanin"/>
                <w:b/>
                <w:bCs/>
              </w:rPr>
              <w:t>LM358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="003313DB" w:rsidRPr="0035652D">
              <w:rPr>
                <w:rFonts w:asciiTheme="majorBidi" w:hAnsiTheme="majorBidi" w:cs="B Nazanin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نیز از موقعیت مخصوص آن استفاده می‌شود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04F4A71E" w14:textId="75D3517B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</w:rPr>
            </w:pPr>
          </w:p>
          <w:p w14:paraId="38BBE8FD" w14:textId="77777777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  <w:b/>
                <w:bCs/>
              </w:rPr>
            </w:pPr>
            <w:r w:rsidRPr="009D3339">
              <w:rPr>
                <w:rFonts w:asciiTheme="majorBidi" w:hAnsiTheme="majorBidi" w:cs="B Nazanin"/>
                <w:b/>
                <w:bCs/>
                <w:rtl/>
              </w:rPr>
              <w:t>تغذیه مدار</w:t>
            </w:r>
          </w:p>
          <w:p w14:paraId="1BE60981" w14:textId="4573E347" w:rsidR="009D3339" w:rsidRPr="009D3339" w:rsidRDefault="009D3339" w:rsidP="009D3339">
            <w:pPr>
              <w:pStyle w:val="ListParagraph"/>
              <w:numPr>
                <w:ilvl w:val="0"/>
                <w:numId w:val="30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تغذیه مورد نیاز مدار از بخش </w:t>
            </w:r>
            <w:r w:rsidRPr="009D3339">
              <w:rPr>
                <w:rFonts w:asciiTheme="majorBidi" w:hAnsiTheme="majorBidi" w:cs="B Nazanin"/>
                <w:b/>
                <w:bCs/>
              </w:rPr>
              <w:t>Power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="003313DB" w:rsidRPr="0035652D">
              <w:rPr>
                <w:rFonts w:asciiTheme="majorBidi" w:hAnsiTheme="majorBidi" w:cs="B Nazanin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در بالای برد تأمین می‌شود که با برچسب مشخص شده است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63075A4D" w14:textId="682C75B3" w:rsidR="009D3339" w:rsidRPr="009D3339" w:rsidRDefault="009D3339" w:rsidP="009D3339">
            <w:pPr>
              <w:pStyle w:val="ListParagraph"/>
              <w:numPr>
                <w:ilvl w:val="0"/>
                <w:numId w:val="30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در این تست از تغذیه </w:t>
            </w:r>
            <w:r w:rsidRPr="009D3339">
              <w:rPr>
                <w:rFonts w:asciiTheme="majorBidi" w:hAnsiTheme="majorBidi" w:cs="B Nazanin"/>
                <w:b/>
                <w:bCs/>
              </w:rPr>
              <w:t xml:space="preserve">±15 </w:t>
            </w:r>
            <w:r w:rsidR="0035652D" w:rsidRPr="0035652D">
              <w:rPr>
                <w:rFonts w:asciiTheme="majorBidi" w:hAnsiTheme="majorBidi" w:cs="B Nazanin"/>
                <w:b/>
                <w:bCs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b/>
                <w:bCs/>
                <w:rtl/>
              </w:rPr>
              <w:t>ولت</w:t>
            </w:r>
            <w:r w:rsidRPr="009D3339">
              <w:rPr>
                <w:rFonts w:asciiTheme="majorBidi" w:hAnsiTheme="majorBidi" w:cs="B Nazanin"/>
                <w:rtl/>
              </w:rPr>
              <w:t xml:space="preserve"> استفاده شده است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2C201DE8" w14:textId="46E9CE66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</w:rPr>
            </w:pPr>
          </w:p>
          <w:p w14:paraId="67281044" w14:textId="55D0C71F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  <w:b/>
                <w:bCs/>
              </w:rPr>
            </w:pPr>
            <w:r w:rsidRPr="009D3339">
              <w:rPr>
                <w:rFonts w:asciiTheme="majorBidi" w:hAnsiTheme="majorBidi" w:cs="B Nazanin"/>
                <w:b/>
                <w:bCs/>
                <w:rtl/>
              </w:rPr>
              <w:t>نحوه اندازه‌گیری برای تست</w:t>
            </w:r>
            <w:r w:rsidRPr="009D3339">
              <w:rPr>
                <w:rFonts w:asciiTheme="majorBidi" w:hAnsiTheme="majorBidi" w:cs="B Nazanin"/>
                <w:b/>
                <w:bCs/>
              </w:rPr>
              <w:t xml:space="preserve"> CMRR</w:t>
            </w:r>
          </w:p>
          <w:p w14:paraId="0704E962" w14:textId="633634ED" w:rsidR="009D3339" w:rsidRPr="009D3339" w:rsidRDefault="009D3339" w:rsidP="009D3339">
            <w:pPr>
              <w:pStyle w:val="ListParagraph"/>
              <w:numPr>
                <w:ilvl w:val="0"/>
                <w:numId w:val="31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>برای اندازه‌گیری</w:t>
            </w:r>
            <w:r w:rsidR="00D95E18">
              <w:rPr>
                <w:rFonts w:asciiTheme="majorBidi" w:hAnsiTheme="majorBidi" w:cs="B Nazanin" w:hint="cs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b/>
                <w:bCs/>
              </w:rPr>
              <w:t>CMRR</w:t>
            </w:r>
            <w:r w:rsidRPr="009D3339">
              <w:rPr>
                <w:rFonts w:asciiTheme="majorBidi" w:hAnsiTheme="majorBidi" w:cs="B Nazanin"/>
                <w:rtl/>
              </w:rPr>
              <w:t xml:space="preserve">، تغذیه مثبت و منفی آپ‌امپ مورد تست در </w:t>
            </w:r>
            <w:r w:rsidRPr="009D3339">
              <w:rPr>
                <w:rFonts w:asciiTheme="majorBidi" w:hAnsiTheme="majorBidi" w:cs="B Nazanin"/>
                <w:b/>
                <w:bCs/>
                <w:rtl/>
              </w:rPr>
              <w:t>دو حالت متفاوت</w:t>
            </w:r>
            <w:r w:rsidRPr="009D3339">
              <w:rPr>
                <w:rFonts w:asciiTheme="majorBidi" w:hAnsiTheme="majorBidi" w:cs="B Nazanin"/>
                <w:rtl/>
              </w:rPr>
              <w:t xml:space="preserve"> تنظیم می‌شود</w:t>
            </w:r>
            <w:r w:rsidRPr="009D3339">
              <w:rPr>
                <w:rFonts w:asciiTheme="majorBidi" w:hAnsiTheme="majorBidi" w:cs="B Nazanin"/>
              </w:rPr>
              <w:t>:</w:t>
            </w:r>
          </w:p>
          <w:p w14:paraId="6279FE8F" w14:textId="350B989E" w:rsidR="009D3339" w:rsidRPr="009D3339" w:rsidRDefault="009D3339" w:rsidP="009D3339">
            <w:pPr>
              <w:pStyle w:val="ListParagraph"/>
              <w:numPr>
                <w:ilvl w:val="1"/>
                <w:numId w:val="31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بار اول: تغذیه به صورت </w:t>
            </w:r>
            <w:r w:rsidRPr="009D3339">
              <w:rPr>
                <w:rFonts w:asciiTheme="majorBidi" w:hAnsiTheme="majorBidi" w:cs="B Nazanin"/>
                <w:b/>
                <w:bCs/>
              </w:rPr>
              <w:t>(+25V, -5V)</w:t>
            </w:r>
            <w:r w:rsidR="003313DB" w:rsidRPr="0035652D">
              <w:rPr>
                <w:rFonts w:asciiTheme="majorBidi" w:hAnsiTheme="majorBidi" w:cs="B Nazanin"/>
                <w:b/>
                <w:bCs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 xml:space="preserve">اعمال شده و مقدار خروجی آپ‌امپ </w:t>
            </w:r>
            <w:r w:rsidRPr="009D3339">
              <w:rPr>
                <w:rFonts w:asciiTheme="majorBidi" w:hAnsiTheme="majorBidi" w:cs="B Nazanin"/>
                <w:b/>
                <w:bCs/>
              </w:rPr>
              <w:t>Vout1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="003313DB" w:rsidRPr="0035652D">
              <w:rPr>
                <w:rFonts w:asciiTheme="majorBidi" w:hAnsiTheme="majorBidi" w:cs="B Nazanin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ثبت می‌شود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7D27A95C" w14:textId="0B554874" w:rsidR="009D3339" w:rsidRPr="0035652D" w:rsidRDefault="009D3339" w:rsidP="009D3339">
            <w:pPr>
              <w:pStyle w:val="ListParagraph"/>
              <w:numPr>
                <w:ilvl w:val="1"/>
                <w:numId w:val="31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>بار دوم: تغذیه به صورت</w:t>
            </w:r>
            <w:r w:rsidR="003313DB" w:rsidRPr="0035652D">
              <w:rPr>
                <w:rFonts w:asciiTheme="majorBidi" w:hAnsiTheme="majorBidi" w:cs="B Nazanin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b/>
                <w:bCs/>
              </w:rPr>
              <w:t>(+5V, -25V)</w:t>
            </w:r>
            <w:r w:rsidR="003313DB" w:rsidRPr="0035652D">
              <w:rPr>
                <w:rFonts w:asciiTheme="majorBidi" w:hAnsiTheme="majorBidi" w:cs="B Nazanin"/>
                <w:b/>
                <w:bCs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 xml:space="preserve">اعمال شده و مقدار خروجی جدید به‌عنوان </w:t>
            </w:r>
            <w:r w:rsidRPr="009D3339">
              <w:rPr>
                <w:rFonts w:asciiTheme="majorBidi" w:hAnsiTheme="majorBidi" w:cs="B Nazanin"/>
                <w:b/>
                <w:bCs/>
              </w:rPr>
              <w:t>Vout2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="003313DB" w:rsidRPr="0035652D">
              <w:rPr>
                <w:rFonts w:asciiTheme="majorBidi" w:hAnsiTheme="majorBidi" w:cs="B Nazanin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 xml:space="preserve">از </w:t>
            </w:r>
            <w:r w:rsidR="003313DB" w:rsidRPr="0035652D">
              <w:rPr>
                <w:rFonts w:asciiTheme="majorBidi" w:hAnsiTheme="majorBidi" w:cs="B Nazanin"/>
                <w:rtl/>
              </w:rPr>
              <w:t>مولتی متر</w:t>
            </w:r>
            <w:r w:rsidRPr="009D3339">
              <w:rPr>
                <w:rFonts w:asciiTheme="majorBidi" w:hAnsiTheme="majorBidi" w:cs="B Nazanin"/>
                <w:rtl/>
              </w:rPr>
              <w:t xml:space="preserve"> خوانده می‌شود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34A18B87" w14:textId="0CC2CAAB" w:rsidR="008A40E1" w:rsidRPr="009D3339" w:rsidRDefault="008A40E1" w:rsidP="009D3339">
            <w:pPr>
              <w:pStyle w:val="ListParagraph"/>
              <w:numPr>
                <w:ilvl w:val="1"/>
                <w:numId w:val="31"/>
              </w:numPr>
              <w:bidi/>
              <w:rPr>
                <w:rFonts w:asciiTheme="majorBidi" w:hAnsiTheme="majorBidi" w:cs="B Nazanin"/>
              </w:rPr>
            </w:pPr>
            <w:r w:rsidRPr="0035652D">
              <w:rPr>
                <w:rFonts w:asciiTheme="majorBidi" w:hAnsiTheme="majorBidi" w:cs="B Nazanin"/>
                <w:rtl/>
              </w:rPr>
              <w:t xml:space="preserve">تغییرتغذیه از حالت 1 به حالت 2 از تغییر جامپرهای قسمت تغذیه از از </w:t>
            </w:r>
            <w:r w:rsidRPr="00D95E18">
              <w:rPr>
                <w:rFonts w:asciiTheme="majorBidi" w:hAnsiTheme="majorBidi" w:cs="B Nazanin"/>
                <w:b/>
                <w:bCs/>
              </w:rPr>
              <w:t>Mode1</w:t>
            </w:r>
            <w:r w:rsidRPr="00D95E18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35652D">
              <w:rPr>
                <w:rFonts w:asciiTheme="majorBidi" w:hAnsiTheme="majorBidi" w:cs="B Nazanin"/>
                <w:rtl/>
                <w:lang w:bidi="fa-IR"/>
              </w:rPr>
              <w:t xml:space="preserve">به </w:t>
            </w:r>
            <w:r w:rsidRPr="00D95E18">
              <w:rPr>
                <w:rFonts w:asciiTheme="majorBidi" w:hAnsiTheme="majorBidi" w:cs="B Nazanin"/>
                <w:b/>
                <w:bCs/>
                <w:lang w:bidi="fa-IR"/>
              </w:rPr>
              <w:t>Mode2</w:t>
            </w:r>
            <w:r w:rsidRPr="00D95E18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35652D">
              <w:rPr>
                <w:rFonts w:asciiTheme="majorBidi" w:hAnsiTheme="majorBidi" w:cs="B Nazanin"/>
                <w:rtl/>
                <w:lang w:bidi="fa-IR"/>
              </w:rPr>
              <w:t>صورت میگیرد.که روی مدار مشخص شده است.</w:t>
            </w:r>
          </w:p>
          <w:p w14:paraId="731DC7F7" w14:textId="490BC134" w:rsidR="009D3339" w:rsidRPr="0035652D" w:rsidRDefault="009D3339" w:rsidP="009D3339">
            <w:pPr>
              <w:pStyle w:val="ListParagraph"/>
              <w:numPr>
                <w:ilvl w:val="0"/>
                <w:numId w:val="31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b/>
                <w:bCs/>
                <w:rtl/>
              </w:rPr>
              <w:t>مقدار مطلق اختلاف دو ولتاژ خروجی</w:t>
            </w:r>
            <w:r w:rsidRPr="009D3339">
              <w:rPr>
                <w:rFonts w:asciiTheme="majorBidi" w:hAnsiTheme="majorBidi" w:cs="B Nazanin"/>
                <w:rtl/>
              </w:rPr>
              <w:t xml:space="preserve"> یعنی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b/>
                <w:bCs/>
              </w:rPr>
              <w:t>|Vout1 – Vout2|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 xml:space="preserve">به‌عنوان مقدار </w:t>
            </w:r>
            <w:r w:rsidRPr="009D3339">
              <w:rPr>
                <w:rFonts w:asciiTheme="majorBidi" w:hAnsiTheme="majorBidi" w:cs="B Nazanin"/>
                <w:b/>
                <w:bCs/>
              </w:rPr>
              <w:t>∆Vout</w:t>
            </w:r>
            <w:r w:rsidRPr="0035652D">
              <w:rPr>
                <w:rFonts w:asciiTheme="majorBidi" w:hAnsiTheme="majorBidi" w:cs="B Nazanin"/>
                <w:b/>
                <w:bCs/>
                <w:rtl/>
                <w:lang w:bidi="fa-IR"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در فرمول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b/>
                <w:bCs/>
              </w:rPr>
              <w:t>CMRR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استفاده می‌شود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447FF1E3" w14:textId="77777777" w:rsidR="009D3339" w:rsidRPr="0035652D" w:rsidRDefault="009D3339" w:rsidP="009D3339">
            <w:pPr>
              <w:rPr>
                <w:rFonts w:asciiTheme="majorBidi" w:eastAsia="Calibri" w:hAnsiTheme="majorBidi" w:cs="B Nazanin"/>
                <w:sz w:val="22"/>
                <w:szCs w:val="22"/>
              </w:rPr>
            </w:pPr>
          </w:p>
          <w:p w14:paraId="41EFDAFB" w14:textId="77777777" w:rsidR="009D3339" w:rsidRPr="009D3339" w:rsidRDefault="009D3339" w:rsidP="009D3339">
            <w:pPr>
              <w:pStyle w:val="ListParagraph"/>
              <w:bidi/>
              <w:rPr>
                <w:rFonts w:asciiTheme="majorBidi" w:hAnsiTheme="majorBidi" w:cs="B Nazanin"/>
                <w:b/>
                <w:bCs/>
              </w:rPr>
            </w:pPr>
            <w:r w:rsidRPr="009D3339">
              <w:rPr>
                <w:rFonts w:asciiTheme="majorBidi" w:hAnsiTheme="majorBidi" w:cs="B Nazanin"/>
                <w:b/>
                <w:bCs/>
                <w:rtl/>
              </w:rPr>
              <w:lastRenderedPageBreak/>
              <w:t>استفاده از نرم‌افزار در مرحله</w:t>
            </w:r>
            <w:r w:rsidRPr="009D3339">
              <w:rPr>
                <w:rFonts w:asciiTheme="majorBidi" w:hAnsiTheme="majorBidi" w:cs="B Nazanin"/>
                <w:b/>
                <w:bCs/>
              </w:rPr>
              <w:t xml:space="preserve"> CMRR</w:t>
            </w:r>
          </w:p>
          <w:p w14:paraId="29B0A20E" w14:textId="0CAC4300" w:rsidR="009D3339" w:rsidRPr="009D3339" w:rsidRDefault="009D3339" w:rsidP="009D3339">
            <w:pPr>
              <w:pStyle w:val="ListParagraph"/>
              <w:numPr>
                <w:ilvl w:val="0"/>
                <w:numId w:val="32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در نرم‌افزار، ابتدا گزینه‌ی مربوط به </w:t>
            </w:r>
            <w:r w:rsidRPr="009D3339">
              <w:rPr>
                <w:rFonts w:asciiTheme="majorBidi" w:hAnsiTheme="majorBidi" w:cs="B Nazanin"/>
                <w:b/>
                <w:bCs/>
              </w:rPr>
              <w:t>CMRR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="0035652D" w:rsidRPr="0035652D">
              <w:rPr>
                <w:rFonts w:asciiTheme="majorBidi" w:hAnsiTheme="majorBidi" w:cs="B Nazanin"/>
                <w:rtl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از لیست پارامترها انتخاب می‌شود</w:t>
            </w:r>
            <w:r w:rsidRPr="009D3339">
              <w:rPr>
                <w:rFonts w:asciiTheme="majorBidi" w:hAnsiTheme="majorBidi" w:cs="B Nazanin"/>
              </w:rPr>
              <w:t>:</w:t>
            </w:r>
          </w:p>
          <w:p w14:paraId="1A2EF4F7" w14:textId="77777777" w:rsidR="009D3339" w:rsidRPr="0035652D" w:rsidRDefault="009D3339" w:rsidP="009D3339">
            <w:pPr>
              <w:pStyle w:val="ListParagraph"/>
              <w:bidi/>
              <w:jc w:val="center"/>
              <w:rPr>
                <w:rFonts w:asciiTheme="majorBidi" w:hAnsiTheme="majorBidi" w:cs="B Nazanin"/>
              </w:rPr>
            </w:pPr>
            <w:r w:rsidRPr="0035652D">
              <w:rPr>
                <w:rFonts w:asciiTheme="majorBidi" w:hAnsiTheme="majorBidi" w:cs="B Nazanin"/>
                <w:noProof/>
                <w:rtl/>
                <w:lang w:bidi="fa-IR"/>
              </w:rPr>
              <w:drawing>
                <wp:inline distT="0" distB="0" distL="0" distR="0" wp14:anchorId="63AD781F" wp14:editId="2934513D">
                  <wp:extent cx="1862459" cy="2134714"/>
                  <wp:effectExtent l="0" t="0" r="4445" b="0"/>
                  <wp:docPr id="844467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07368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48" cy="217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838C1" w14:textId="1CAFAA8F" w:rsidR="009D3339" w:rsidRPr="009D3339" w:rsidRDefault="009D3339" w:rsidP="009D3339">
            <w:pPr>
              <w:pStyle w:val="ListParagraph"/>
              <w:numPr>
                <w:ilvl w:val="0"/>
                <w:numId w:val="33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سپس، فقط کافی است </w:t>
            </w:r>
            <w:r w:rsidRPr="009D3339">
              <w:rPr>
                <w:rFonts w:asciiTheme="majorBidi" w:hAnsiTheme="majorBidi" w:cs="B Nazanin"/>
                <w:b/>
                <w:bCs/>
                <w:rtl/>
              </w:rPr>
              <w:t>مقادیر</w:t>
            </w:r>
            <w:r w:rsidRPr="009D3339">
              <w:rPr>
                <w:rFonts w:asciiTheme="majorBidi" w:hAnsiTheme="majorBidi" w:cs="B Nazanin"/>
                <w:b/>
                <w:bCs/>
              </w:rPr>
              <w:t xml:space="preserve"> Vout1 </w:t>
            </w:r>
            <w:r w:rsidRPr="009D3339">
              <w:rPr>
                <w:rFonts w:asciiTheme="majorBidi" w:hAnsiTheme="majorBidi" w:cs="B Nazanin"/>
                <w:b/>
                <w:bCs/>
                <w:rtl/>
              </w:rPr>
              <w:t>و</w:t>
            </w:r>
            <w:r w:rsidRPr="009D3339">
              <w:rPr>
                <w:rFonts w:asciiTheme="majorBidi" w:hAnsiTheme="majorBidi" w:cs="B Nazanin"/>
                <w:b/>
                <w:bCs/>
              </w:rPr>
              <w:t xml:space="preserve"> Vout2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وارد شوند. نرم‌افزار به‌صورت خودکار مقدار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b/>
                <w:bCs/>
              </w:rPr>
              <w:t>∆Vout</w:t>
            </w:r>
            <w:r w:rsidRPr="009D3339">
              <w:rPr>
                <w:rFonts w:asciiTheme="majorBidi" w:hAnsiTheme="majorBidi" w:cs="B Nazanin"/>
                <w:rtl/>
              </w:rPr>
              <w:t xml:space="preserve">و در نهایت </w:t>
            </w:r>
            <w:r w:rsidRPr="009D3339">
              <w:rPr>
                <w:rFonts w:asciiTheme="majorBidi" w:hAnsiTheme="majorBidi" w:cs="B Nazanin"/>
                <w:b/>
                <w:bCs/>
              </w:rPr>
              <w:t>CMRR</w:t>
            </w:r>
            <w:r w:rsidRPr="009D3339">
              <w:rPr>
                <w:rFonts w:asciiTheme="majorBidi" w:hAnsiTheme="majorBidi" w:cs="B Nazanin"/>
              </w:rPr>
              <w:t xml:space="preserve"> </w:t>
            </w:r>
            <w:r w:rsidRPr="009D3339">
              <w:rPr>
                <w:rFonts w:asciiTheme="majorBidi" w:hAnsiTheme="majorBidi" w:cs="B Nazanin"/>
                <w:rtl/>
              </w:rPr>
              <w:t>را محاسبه خواهد کرد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07412B7C" w14:textId="471F7EAB" w:rsidR="000834FA" w:rsidRPr="0035652D" w:rsidRDefault="009D3339" w:rsidP="009C5391">
            <w:pPr>
              <w:pStyle w:val="ListParagraph"/>
              <w:numPr>
                <w:ilvl w:val="0"/>
                <w:numId w:val="33"/>
              </w:numPr>
              <w:bidi/>
              <w:rPr>
                <w:rFonts w:asciiTheme="majorBidi" w:hAnsiTheme="majorBidi" w:cs="B Nazanin"/>
              </w:rPr>
            </w:pPr>
            <w:r w:rsidRPr="009D3339">
              <w:rPr>
                <w:rFonts w:asciiTheme="majorBidi" w:hAnsiTheme="majorBidi" w:cs="B Nazanin"/>
                <w:rtl/>
              </w:rPr>
              <w:t xml:space="preserve">توجه شود که برای اندازه‌گیری دقیق ولتاژهای کوچک، </w:t>
            </w:r>
            <w:r w:rsidRPr="009D3339">
              <w:rPr>
                <w:rFonts w:asciiTheme="majorBidi" w:hAnsiTheme="majorBidi" w:cs="B Nazanin"/>
                <w:b/>
                <w:bCs/>
                <w:rtl/>
              </w:rPr>
              <w:t>از بخش میلی‌ولت‌متر مولتی‌متر استفاده شود</w:t>
            </w:r>
            <w:r w:rsidRPr="009D3339">
              <w:rPr>
                <w:rFonts w:asciiTheme="majorBidi" w:hAnsiTheme="majorBidi" w:cs="B Nazanin"/>
              </w:rPr>
              <w:t>.</w:t>
            </w:r>
          </w:p>
          <w:p w14:paraId="6A2DE80B" w14:textId="77777777" w:rsidR="000834FA" w:rsidRPr="0035652D" w:rsidRDefault="000834FA" w:rsidP="009D3339">
            <w:pPr>
              <w:pStyle w:val="ListParagraph"/>
              <w:numPr>
                <w:ilvl w:val="0"/>
                <w:numId w:val="36"/>
              </w:numPr>
              <w:bidi/>
              <w:spacing w:line="256" w:lineRule="auto"/>
              <w:rPr>
                <w:rFonts w:asciiTheme="majorBidi" w:hAnsiTheme="majorBidi" w:cs="B Nazanin"/>
                <w:lang w:bidi="fa-IR"/>
              </w:rPr>
            </w:pPr>
            <w:r w:rsidRPr="0035652D">
              <w:rPr>
                <w:rFonts w:asciiTheme="majorBidi" w:hAnsiTheme="majorBidi" w:cs="B Nazanin"/>
                <w:rtl/>
              </w:rPr>
              <w:t>در مرحله بعد، مقادیر خوانده‌شده وارد شده و نتیجه یادداشت می‌شود</w:t>
            </w:r>
            <w:r w:rsidRPr="0035652D">
              <w:rPr>
                <w:rFonts w:asciiTheme="majorBidi" w:hAnsiTheme="majorBidi" w:cs="B Nazanin"/>
                <w:lang w:bidi="fa-IR"/>
              </w:rPr>
              <w:t>:</w:t>
            </w:r>
          </w:p>
          <w:p w14:paraId="5DF35E7A" w14:textId="28188AAE" w:rsidR="00473C70" w:rsidRPr="0080688B" w:rsidRDefault="000834FA" w:rsidP="0080688B">
            <w:pPr>
              <w:pStyle w:val="ListParagraph"/>
              <w:bidi/>
              <w:jc w:val="center"/>
              <w:rPr>
                <w:rFonts w:asciiTheme="majorBidi" w:hAnsiTheme="majorBidi" w:cs="B Nazanin"/>
                <w:b/>
                <w:bCs/>
                <w:lang w:bidi="fa-IR"/>
              </w:rPr>
            </w:pPr>
            <w:r w:rsidRPr="0035652D">
              <w:rPr>
                <w:rFonts w:asciiTheme="majorBidi" w:hAnsiTheme="majorBidi" w:cs="B Nazanin"/>
                <w:b/>
                <w:bCs/>
                <w:noProof/>
                <w:rtl/>
                <w:lang w:bidi="fa-IR"/>
              </w:rPr>
              <w:drawing>
                <wp:inline distT="0" distB="0" distL="0" distR="0" wp14:anchorId="657C6518" wp14:editId="3007AB26">
                  <wp:extent cx="1879289" cy="2327188"/>
                  <wp:effectExtent l="0" t="0" r="6985" b="0"/>
                  <wp:docPr id="1638879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87984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563" cy="236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494F4D" w14:textId="77777777" w:rsidR="000834FA" w:rsidRPr="0087541A" w:rsidRDefault="000834FA" w:rsidP="000834FA">
            <w:pPr>
              <w:pStyle w:val="ListParagraph"/>
              <w:bidi/>
              <w:rPr>
                <w:rFonts w:asciiTheme="majorBidi" w:hAnsiTheme="majorBidi" w:cs="B Nazanin"/>
                <w:b/>
                <w:bCs/>
                <w:lang w:bidi="fa-IR"/>
              </w:rPr>
            </w:pPr>
            <w:r w:rsidRPr="0087541A">
              <w:rPr>
                <w:rFonts w:asciiTheme="majorBidi" w:hAnsiTheme="majorBidi" w:cs="B Nazanin"/>
                <w:b/>
                <w:bCs/>
                <w:rtl/>
              </w:rPr>
              <w:t>نکات مهم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:</w:t>
            </w:r>
          </w:p>
          <w:p w14:paraId="7E74007B" w14:textId="6CD66697" w:rsidR="000834FA" w:rsidRPr="0087541A" w:rsidRDefault="000834FA" w:rsidP="000834FA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>مقادیر مقاومت‌های</w:t>
            </w:r>
            <w:r w:rsidRPr="0035652D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lang w:bidi="fa-IR"/>
              </w:rPr>
              <w:t>R</w:t>
            </w:r>
            <w:r w:rsidRPr="0035652D">
              <w:rPr>
                <w:rFonts w:asciiTheme="majorBidi" w:hAnsiTheme="majorBidi" w:cs="B Nazanin"/>
                <w:lang w:bidi="fa-IR"/>
              </w:rPr>
              <w:t>2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و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R</w:t>
            </w:r>
            <w:r w:rsidRPr="0035652D">
              <w:rPr>
                <w:rFonts w:asciiTheme="majorBidi" w:hAnsiTheme="majorBidi" w:cs="B Nazanin"/>
                <w:lang w:bidi="fa-IR"/>
              </w:rPr>
              <w:t>6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ثابت</w:t>
            </w:r>
            <w:r w:rsidRPr="0087541A">
              <w:rPr>
                <w:rFonts w:asciiTheme="majorBidi" w:hAnsiTheme="majorBidi" w:cs="B Nazanin"/>
                <w:rtl/>
              </w:rPr>
              <w:t xml:space="preserve"> هستند. تحت هیچ شرایطی مقدار جدیدی برای آن‌ها وارد نکنید. در صورتی که به‌اشتباه مقدار جدیدی وارد شد، نرم‌افزار را مجدداً اجرا کنید تا مقادیر به حالت اولیه بازگردند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434361C6" w14:textId="77777777" w:rsidR="000834FA" w:rsidRPr="0087541A" w:rsidRDefault="000834FA" w:rsidP="000834FA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>تنها در صورتی مجاز به تغییر مقادیر مقاومت‌ها هستید که مقاومت جدیدی روی برد مونتاژ شده باشد. در این صورت، حتماً مقادیر جدید را با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b/>
                <w:bCs/>
                <w:lang w:bidi="fa-IR"/>
              </w:rPr>
              <w:t>RLC</w:t>
            </w:r>
            <w:r w:rsidRPr="0087541A">
              <w:rPr>
                <w:rFonts w:asciiTheme="majorBidi" w:hAnsiTheme="majorBidi" w:cs="B Nazanin"/>
                <w:lang w:bidi="fa-IR"/>
              </w:rPr>
              <w:t xml:space="preserve"> </w:t>
            </w:r>
            <w:r w:rsidRPr="0087541A">
              <w:rPr>
                <w:rFonts w:asciiTheme="majorBidi" w:hAnsiTheme="majorBidi" w:cs="B Nazanin"/>
                <w:rtl/>
              </w:rPr>
              <w:t>متر اندازه‌گیری کرده و در نرم‌افزار به‌روزرسانی نمایید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36DED13D" w14:textId="7CB746B5" w:rsidR="000834FA" w:rsidRPr="0080688B" w:rsidRDefault="000834FA" w:rsidP="0080688B">
            <w:pPr>
              <w:pStyle w:val="ListParagraph"/>
              <w:numPr>
                <w:ilvl w:val="0"/>
                <w:numId w:val="16"/>
              </w:numPr>
              <w:bidi/>
              <w:rPr>
                <w:rFonts w:asciiTheme="majorBidi" w:hAnsiTheme="majorBidi" w:cs="B Nazanin"/>
                <w:lang w:bidi="fa-IR"/>
              </w:rPr>
            </w:pPr>
            <w:r w:rsidRPr="0087541A">
              <w:rPr>
                <w:rFonts w:asciiTheme="majorBidi" w:hAnsiTheme="majorBidi" w:cs="B Nazanin"/>
                <w:rtl/>
              </w:rPr>
              <w:t xml:space="preserve">در نرم‌افزار، </w:t>
            </w:r>
            <w:r w:rsidRPr="0087541A">
              <w:rPr>
                <w:rFonts w:asciiTheme="majorBidi" w:hAnsiTheme="majorBidi" w:cs="B Nazanin"/>
                <w:b/>
                <w:bCs/>
                <w:rtl/>
              </w:rPr>
              <w:t>واحد مقادیر ورودی و خروجی</w:t>
            </w:r>
            <w:r w:rsidRPr="0087541A">
              <w:rPr>
                <w:rFonts w:asciiTheme="majorBidi" w:hAnsiTheme="majorBidi" w:cs="B Nazanin"/>
                <w:rtl/>
              </w:rPr>
              <w:t xml:space="preserve"> نمایش داده می‌شود. حتماً توجه شود که تمامی مقادیر با واحد صحیح وارد و ثبت شوند</w:t>
            </w:r>
            <w:r w:rsidRPr="0087541A">
              <w:rPr>
                <w:rFonts w:asciiTheme="majorBidi" w:hAnsiTheme="majorBidi" w:cs="B Nazanin"/>
                <w:lang w:bidi="fa-IR"/>
              </w:rPr>
              <w:t>.</w:t>
            </w:r>
          </w:p>
          <w:p w14:paraId="63FCC87D" w14:textId="73A4463D" w:rsidR="003313DB" w:rsidRPr="0080688B" w:rsidRDefault="00473C70" w:rsidP="0080688B">
            <w:pPr>
              <w:pStyle w:val="Heading1"/>
              <w:rPr>
                <w:rFonts w:asciiTheme="majorBidi" w:eastAsiaTheme="minorEastAsia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80688B">
              <w:rPr>
                <w:rFonts w:asciiTheme="majorBidi" w:eastAsiaTheme="minorEastAsia" w:hAnsiTheme="majorBidi" w:cs="B Nazanin"/>
                <w:b/>
                <w:bCs/>
                <w:sz w:val="28"/>
                <w:szCs w:val="28"/>
                <w:rtl/>
                <w:lang w:bidi="fa-IR"/>
              </w:rPr>
              <w:lastRenderedPageBreak/>
              <w:t xml:space="preserve">اندازه‌گیری </w:t>
            </w:r>
            <w:r w:rsidRPr="0080688B">
              <w:rPr>
                <w:rFonts w:asciiTheme="majorBidi" w:eastAsiaTheme="minorEastAsia" w:hAnsiTheme="majorBidi" w:cs="B Nazanin"/>
                <w:b/>
                <w:bCs/>
                <w:sz w:val="28"/>
                <w:szCs w:val="28"/>
                <w:lang w:bidi="fa-IR"/>
              </w:rPr>
              <w:t>PSRR</w:t>
            </w:r>
          </w:p>
          <w:p w14:paraId="06C6716C" w14:textId="77777777" w:rsidR="00A242A1" w:rsidRPr="0035652D" w:rsidRDefault="00A242A1" w:rsidP="00A242A1">
            <w:pPr>
              <w:rPr>
                <w:rFonts w:asciiTheme="majorBidi" w:eastAsiaTheme="minorEastAsia" w:hAnsiTheme="majorBidi" w:cs="B Nazanin"/>
                <w:sz w:val="22"/>
                <w:szCs w:val="22"/>
                <w:lang w:bidi="fa-IR"/>
              </w:rPr>
            </w:pPr>
          </w:p>
          <w:p w14:paraId="50C14A7D" w14:textId="77777777" w:rsidR="006762C0" w:rsidRPr="006762C0" w:rsidRDefault="006762C0" w:rsidP="006762C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</w:pP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اندازه‌گیری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 xml:space="preserve"> PSRR (Power Supply Rejection Ratio)</w:t>
            </w:r>
          </w:p>
          <w:p w14:paraId="22537D52" w14:textId="2B72244A" w:rsidR="006762C0" w:rsidRPr="0035652D" w:rsidRDefault="006762C0" w:rsidP="006762C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>برای اندازه‌گیری نسبت دفع تداخل منبع تغذیه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(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PSRR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)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از مداری مشابه با تست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CMRR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>استفاده می‌شود</w:t>
            </w:r>
            <w:r w:rsidR="008A40E1" w:rsidRPr="0035652D">
              <w:rPr>
                <w:rFonts w:asciiTheme="majorBidi" w:hAnsiTheme="majorBidi" w:cs="B Nazanin"/>
                <w:sz w:val="22"/>
                <w:szCs w:val="22"/>
              </w:rPr>
              <w:t xml:space="preserve"> </w:t>
            </w:r>
            <w:r w:rsidR="008A40E1"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 xml:space="preserve"> بنابرایندر رنج بودن </w:t>
            </w:r>
            <w:r w:rsidR="008A40E1" w:rsidRPr="0035652D">
              <w:rPr>
                <w:rFonts w:asciiTheme="majorBidi" w:hAnsiTheme="majorBidi" w:cs="B Nazanin"/>
                <w:sz w:val="22"/>
                <w:szCs w:val="22"/>
                <w:lang w:bidi="fa-IR"/>
              </w:rPr>
              <w:t>CMRR</w:t>
            </w:r>
            <w:r w:rsidR="008A40E1"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 xml:space="preserve"> در رنج بودن </w:t>
            </w:r>
            <w:r w:rsidR="008A40E1" w:rsidRPr="0035652D">
              <w:rPr>
                <w:rFonts w:asciiTheme="majorBidi" w:hAnsiTheme="majorBidi" w:cs="B Nazanin"/>
                <w:sz w:val="22"/>
                <w:szCs w:val="22"/>
                <w:lang w:bidi="fa-IR"/>
              </w:rPr>
              <w:t>PSRR</w:t>
            </w:r>
            <w:r w:rsidR="008A40E1"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 xml:space="preserve"> را تایید میکند بنابر این</w:t>
            </w:r>
            <w:r w:rsidR="009F54BF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</w:t>
            </w:r>
            <w:r w:rsidR="008A40E1"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>نیازی به محاسبه جدا وجود ندارد.</w:t>
            </w:r>
          </w:p>
          <w:p w14:paraId="3CF336E4" w14:textId="77777777" w:rsidR="008A40E1" w:rsidRPr="0035652D" w:rsidRDefault="008A40E1" w:rsidP="006762C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278FA3D9" w14:textId="580F8258" w:rsidR="008A40E1" w:rsidRPr="006762C0" w:rsidRDefault="008A40E1" w:rsidP="006762C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>نکته ! مراحل زیر انجام نشود صرفا برای نمایش و تکمیل آزمایش آمده است.</w:t>
            </w:r>
          </w:p>
          <w:p w14:paraId="77FB7971" w14:textId="41A83D68" w:rsidR="006762C0" w:rsidRPr="006762C0" w:rsidRDefault="006762C0" w:rsidP="006762C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</w:p>
          <w:p w14:paraId="056EEF45" w14:textId="77777777" w:rsidR="006762C0" w:rsidRPr="006762C0" w:rsidRDefault="006762C0" w:rsidP="006762C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</w:pPr>
            <w:r w:rsidRPr="006762C0">
              <w:rPr>
                <w:rFonts w:ascii="Segoe UI Emoji" w:hAnsi="Segoe UI Emoji" w:cs="B Nazanin"/>
                <w:b/>
                <w:bCs/>
                <w:sz w:val="22"/>
                <w:szCs w:val="22"/>
                <w:lang w:bidi="fa-IR"/>
              </w:rPr>
              <w:t>✅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نحوه اعمال تغذیه برای اندازه‌گیری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 xml:space="preserve"> PSRR:</w:t>
            </w:r>
          </w:p>
          <w:p w14:paraId="0BDDF06D" w14:textId="77777777" w:rsidR="006762C0" w:rsidRPr="006762C0" w:rsidRDefault="006762C0" w:rsidP="006762C0">
            <w:pPr>
              <w:numPr>
                <w:ilvl w:val="0"/>
                <w:numId w:val="37"/>
              </w:num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>در این تست، ولتاژ تغذیه به‌صورت زیر در دو مرحله تنظیم می‌شود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>:</w:t>
            </w:r>
          </w:p>
          <w:p w14:paraId="5C5D4E94" w14:textId="06ED520E" w:rsidR="006762C0" w:rsidRPr="006762C0" w:rsidRDefault="006762C0" w:rsidP="006762C0">
            <w:pPr>
              <w:numPr>
                <w:ilvl w:val="1"/>
                <w:numId w:val="37"/>
              </w:num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مرحله اول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: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تغذیه برابر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 xml:space="preserve">±14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ولت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 تنظیم شده و مقدار ولتاژ خروجی</w:t>
            </w:r>
            <w:r w:rsidRPr="0035652D">
              <w:rPr>
                <w:rFonts w:asciiTheme="majorBidi" w:hAnsiTheme="majorBidi" w:cs="B Nazanin"/>
                <w:sz w:val="22"/>
                <w:szCs w:val="22"/>
              </w:rPr>
              <w:t xml:space="preserve">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Vout1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>اندازه‌گیری می‌شود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>.</w:t>
            </w:r>
          </w:p>
          <w:p w14:paraId="029C5A76" w14:textId="54A91C63" w:rsidR="006762C0" w:rsidRPr="006762C0" w:rsidRDefault="006762C0" w:rsidP="006762C0">
            <w:pPr>
              <w:numPr>
                <w:ilvl w:val="1"/>
                <w:numId w:val="37"/>
              </w:num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مرحله دوم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: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تغذیه برابر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 xml:space="preserve">±15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ولت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 تنظیم شده و ولتاژ خروجی جدید با عنوان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Vout2</w:t>
            </w:r>
            <w:r w:rsidRPr="0035652D">
              <w:rPr>
                <w:rFonts w:asciiTheme="majorBidi" w:hAnsiTheme="majorBidi" w:cs="B Nazanin"/>
                <w:b/>
                <w:bCs/>
                <w:sz w:val="22"/>
                <w:szCs w:val="22"/>
                <w:rtl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>ثبت می‌شود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>.</w:t>
            </w:r>
          </w:p>
          <w:p w14:paraId="43471A6A" w14:textId="2A0E5D8F" w:rsidR="006762C0" w:rsidRPr="006762C0" w:rsidRDefault="006762C0" w:rsidP="006762C0">
            <w:pPr>
              <w:numPr>
                <w:ilvl w:val="0"/>
                <w:numId w:val="37"/>
              </w:num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>اختلاف مطلق بین این دو ولتاژ خروجی یعنی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|Vout1 – Vout2|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>برای محاسبه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PSRR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>مورد استفاده قرار می‌گیرد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>.</w:t>
            </w:r>
          </w:p>
          <w:p w14:paraId="19CD1B2C" w14:textId="6E488570" w:rsidR="006762C0" w:rsidRPr="006762C0" w:rsidRDefault="006762C0" w:rsidP="006762C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</w:p>
          <w:p w14:paraId="6C98161D" w14:textId="77777777" w:rsidR="006762C0" w:rsidRPr="006762C0" w:rsidRDefault="006762C0" w:rsidP="006762C0">
            <w:pPr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</w:pPr>
            <w:r w:rsidRPr="006762C0">
              <w:rPr>
                <w:rFonts w:ascii="Segoe UI Emoji" w:hAnsi="Segoe UI Emoji" w:cs="B Nazanin"/>
                <w:b/>
                <w:bCs/>
                <w:sz w:val="22"/>
                <w:szCs w:val="22"/>
                <w:lang w:bidi="fa-IR"/>
              </w:rPr>
              <w:t>✅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ثبت نتایج در نرم‌افزار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:</w:t>
            </w:r>
          </w:p>
          <w:p w14:paraId="21953A0B" w14:textId="39F1947B" w:rsidR="006762C0" w:rsidRPr="006762C0" w:rsidRDefault="006762C0" w:rsidP="006762C0">
            <w:pPr>
              <w:numPr>
                <w:ilvl w:val="0"/>
                <w:numId w:val="38"/>
              </w:num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در نرم‌افزار، گزینه‌ی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PSRR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</w:t>
            </w:r>
            <w:r w:rsidR="00A242A1"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>از منوی مربوطه انتخاب می‌شود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>.</w:t>
            </w:r>
          </w:p>
          <w:p w14:paraId="74E073DC" w14:textId="789C99CB" w:rsidR="006762C0" w:rsidRPr="006762C0" w:rsidRDefault="006762C0" w:rsidP="006762C0">
            <w:pPr>
              <w:numPr>
                <w:ilvl w:val="0"/>
                <w:numId w:val="38"/>
              </w:num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تنها کافی است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مقادیر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 xml:space="preserve"> Vout1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و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 xml:space="preserve"> Vout2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وارد شوند. محاسبه‌ی نهایی به‌صورت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اتوماتیک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 توسط نرم‌افزار انجام خواهد شد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>.</w:t>
            </w:r>
          </w:p>
          <w:p w14:paraId="61C9C425" w14:textId="03DA1106" w:rsidR="006762C0" w:rsidRPr="006762C0" w:rsidRDefault="006762C0" w:rsidP="006762C0">
            <w:pPr>
              <w:numPr>
                <w:ilvl w:val="0"/>
                <w:numId w:val="38"/>
              </w:num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نتایج نهایی پس از محاسبه، در بخش مربوط به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PSRR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</w:t>
            </w:r>
            <w:r w:rsidR="00A242A1"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ثبت شده و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در فایل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 xml:space="preserve"> Excel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ذخیره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 می‌گردند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>.</w:t>
            </w:r>
          </w:p>
          <w:p w14:paraId="147697C9" w14:textId="77777777" w:rsidR="006762C0" w:rsidRPr="006762C0" w:rsidRDefault="006762C0" w:rsidP="006762C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6762C0">
              <w:rPr>
                <w:rFonts w:ascii="Segoe UI Emoji" w:hAnsi="Segoe UI Emoji" w:cs="B Nazanin"/>
                <w:sz w:val="22"/>
                <w:szCs w:val="22"/>
                <w:lang w:bidi="fa-IR"/>
              </w:rPr>
              <w:t>⚠️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توجه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lang w:bidi="fa-IR"/>
              </w:rPr>
              <w:t>: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 xml:space="preserve"> 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برای دقت بیشتر در اندازه‌گیری اختلاف ولتاژ خروجی، از </w:t>
            </w:r>
            <w:r w:rsidRPr="006762C0">
              <w:rPr>
                <w:rFonts w:asciiTheme="majorBidi" w:hAnsiTheme="majorBidi" w:cs="B Nazanin"/>
                <w:b/>
                <w:bCs/>
                <w:sz w:val="22"/>
                <w:szCs w:val="22"/>
                <w:rtl/>
              </w:rPr>
              <w:t>قسمت میلی‌ولت‌متر مولتی‌متر</w:t>
            </w:r>
            <w:r w:rsidRPr="006762C0">
              <w:rPr>
                <w:rFonts w:asciiTheme="majorBidi" w:hAnsiTheme="majorBidi" w:cs="B Nazanin"/>
                <w:sz w:val="22"/>
                <w:szCs w:val="22"/>
                <w:rtl/>
              </w:rPr>
              <w:t xml:space="preserve"> استفاده شود</w:t>
            </w:r>
            <w:r w:rsidRPr="006762C0">
              <w:rPr>
                <w:rFonts w:asciiTheme="majorBidi" w:hAnsiTheme="majorBidi" w:cs="B Nazanin"/>
                <w:sz w:val="22"/>
                <w:szCs w:val="22"/>
                <w:lang w:bidi="fa-IR"/>
              </w:rPr>
              <w:t>.</w:t>
            </w:r>
          </w:p>
          <w:p w14:paraId="50A9C403" w14:textId="77777777" w:rsidR="00473C70" w:rsidRPr="0035652D" w:rsidRDefault="00473C70" w:rsidP="00473C7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</w:p>
          <w:p w14:paraId="0D4C8641" w14:textId="7235AF2D" w:rsidR="00473C70" w:rsidRPr="0035652D" w:rsidRDefault="00473C70" w:rsidP="0035652D">
            <w:pPr>
              <w:rPr>
                <w:rFonts w:asciiTheme="majorBidi" w:eastAsiaTheme="minorEastAsia" w:hAnsiTheme="majorBidi" w:cs="B Nazanin"/>
                <w:b/>
                <w:bCs/>
                <w:color w:val="C00000"/>
                <w:sz w:val="22"/>
                <w:szCs w:val="22"/>
                <w:lang w:bidi="fa-I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B Nazanin"/>
                    <w:color w:val="C00000"/>
                    <w:sz w:val="22"/>
                    <w:szCs w:val="22"/>
                    <w:lang w:bidi="fa-IR"/>
                  </w:rPr>
                  <m:t>PSRR=20*</m:t>
                </m:r>
                <m:sSub>
                  <m:sSubP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color w:val="C00000"/>
                        <w:sz w:val="22"/>
                        <w:szCs w:val="22"/>
                        <w:lang w:bidi="fa-I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color w:val="C00000"/>
                        <w:sz w:val="22"/>
                        <w:szCs w:val="22"/>
                        <w:lang w:bidi="fa-IR"/>
                      </w:rPr>
                      <m:t>log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color w:val="C00000"/>
                        <w:sz w:val="22"/>
                        <w:szCs w:val="22"/>
                        <w:lang w:bidi="fa-IR"/>
                      </w:rPr>
                      <m:t>10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color w:val="C00000"/>
                        <w:sz w:val="22"/>
                        <w:szCs w:val="22"/>
                        <w:lang w:bidi="fa-IR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color w:val="C00000"/>
                            <w:sz w:val="22"/>
                            <w:szCs w:val="22"/>
                            <w:lang w:bidi="fa-IR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color w:val="C00000"/>
                                <w:sz w:val="22"/>
                                <w:szCs w:val="22"/>
                                <w:lang w:bidi="fa-IR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="B Nazanin"/>
                                    <w:b/>
                                    <w:bCs/>
                                    <w:i/>
                                    <w:color w:val="C00000"/>
                                    <w:sz w:val="22"/>
                                    <w:szCs w:val="22"/>
                                    <w:lang w:bidi="fa-IR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C00000"/>
                                    <w:sz w:val="22"/>
                                    <w:szCs w:val="2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C00000"/>
                                    <w:sz w:val="22"/>
                                    <w:szCs w:val="22"/>
                                    <w:lang w:bidi="fa-IR"/>
                                  </w:rPr>
                                  <m:t>6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 w:cs="B Nazanin"/>
                                    <w:b/>
                                    <w:bCs/>
                                    <w:i/>
                                    <w:color w:val="C00000"/>
                                    <w:sz w:val="22"/>
                                    <w:szCs w:val="22"/>
                                    <w:lang w:bidi="fa-IR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C00000"/>
                                    <w:sz w:val="22"/>
                                    <w:szCs w:val="22"/>
                                    <w:lang w:bidi="fa-IR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B Nazanin"/>
                                    <w:color w:val="C00000"/>
                                    <w:sz w:val="22"/>
                                    <w:szCs w:val="22"/>
                                    <w:lang w:bidi="fa-IR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C00000"/>
                            <w:sz w:val="22"/>
                            <w:szCs w:val="22"/>
                            <w:lang w:bidi="fa-IR"/>
                          </w:rPr>
                          <m:t>+1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color w:val="C00000"/>
                        <w:sz w:val="22"/>
                        <w:szCs w:val="22"/>
                        <w:lang w:bidi="fa-IR"/>
                      </w:rPr>
                      <m:t>*</m:t>
                    </m:r>
                    <m:f>
                      <m:f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color w:val="C00000"/>
                            <w:sz w:val="22"/>
                            <w:szCs w:val="22"/>
                            <w:lang w:bidi="fa-IR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C00000"/>
                            <w:sz w:val="22"/>
                            <w:szCs w:val="22"/>
                            <w:lang w:bidi="fa-IR"/>
                          </w:rPr>
                          <m:t>1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color w:val="C00000"/>
                            <w:sz w:val="22"/>
                            <w:szCs w:val="22"/>
                            <w:lang w:bidi="fa-IR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color w:val="C00000"/>
                                <w:sz w:val="22"/>
                                <w:szCs w:val="22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B Nazanin"/>
                                <w:color w:val="C00000"/>
                                <w:sz w:val="22"/>
                                <w:szCs w:val="22"/>
                                <w:lang w:bidi="fa-IR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B Nazanin"/>
                                <w:color w:val="C00000"/>
                                <w:sz w:val="22"/>
                                <w:szCs w:val="22"/>
                                <w:lang w:bidi="fa-IR"/>
                              </w:rPr>
                              <m:t>out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  <w:p w14:paraId="431402AA" w14:textId="77777777" w:rsidR="00473C70" w:rsidRPr="0035652D" w:rsidRDefault="00473C70" w:rsidP="00473C7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</w:p>
          <w:p w14:paraId="15104996" w14:textId="77777777" w:rsidR="00473C70" w:rsidRPr="0035652D" w:rsidRDefault="00473C70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5EBD2A52" w14:textId="77777777" w:rsidR="006762C0" w:rsidRPr="0035652D" w:rsidRDefault="006762C0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129B59A6" w14:textId="77777777" w:rsidR="006762C0" w:rsidRPr="0035652D" w:rsidRDefault="006762C0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423990D5" w14:textId="77777777" w:rsidR="006762C0" w:rsidRPr="0035652D" w:rsidRDefault="006762C0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0F100BE6" w14:textId="77777777" w:rsidR="006762C0" w:rsidRPr="0035652D" w:rsidRDefault="006762C0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5ADA5721" w14:textId="77777777" w:rsidR="006762C0" w:rsidRPr="0035652D" w:rsidRDefault="006762C0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09B2F38C" w14:textId="77777777" w:rsidR="006762C0" w:rsidRPr="0035652D" w:rsidRDefault="006762C0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7F08EACA" w14:textId="77777777" w:rsidR="006762C0" w:rsidRPr="0035652D" w:rsidRDefault="006762C0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3B23EAB4" w14:textId="77777777" w:rsidR="0035652D" w:rsidRPr="0035652D" w:rsidRDefault="0035652D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4D6B27CB" w14:textId="77777777" w:rsidR="006762C0" w:rsidRDefault="006762C0" w:rsidP="00473C7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</w:p>
          <w:p w14:paraId="3F5BEB76" w14:textId="77777777" w:rsidR="00F64543" w:rsidRPr="0035652D" w:rsidRDefault="00F64543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63902177" w14:textId="77777777" w:rsidR="006762C0" w:rsidRPr="0035652D" w:rsidRDefault="006762C0" w:rsidP="00473C7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</w:p>
          <w:p w14:paraId="38890C6B" w14:textId="77777777" w:rsidR="00473C70" w:rsidRPr="0035652D" w:rsidRDefault="00473C70" w:rsidP="00473C7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</w:p>
          <w:p w14:paraId="1D740B59" w14:textId="77777777" w:rsidR="00473C70" w:rsidRPr="00F64543" w:rsidRDefault="00473C70" w:rsidP="00F64543">
            <w:pPr>
              <w:pStyle w:val="Heading1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F64543"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  <w:lastRenderedPageBreak/>
              <w:t xml:space="preserve">اندازه‌گیری </w:t>
            </w:r>
            <w:r w:rsidRPr="00F64543"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  <w:t>GBP</w:t>
            </w:r>
          </w:p>
          <w:p w14:paraId="6746408C" w14:textId="77777777" w:rsidR="008A40E1" w:rsidRPr="0035652D" w:rsidRDefault="008A40E1" w:rsidP="008A40E1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</w:p>
          <w:p w14:paraId="07E40930" w14:textId="77777777" w:rsidR="00473C70" w:rsidRPr="0035652D" w:rsidRDefault="00473C70" w:rsidP="00473C70">
            <w:pPr>
              <w:rPr>
                <w:rFonts w:asciiTheme="majorBidi" w:hAnsiTheme="majorBidi" w:cs="B Nazanin"/>
                <w:sz w:val="22"/>
                <w:szCs w:val="22"/>
                <w:lang w:bidi="fa-IR"/>
              </w:rPr>
            </w:pPr>
            <w:r w:rsidRPr="0035652D"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  <w:t>برای اندازه‌گیری این پارامتر به یک سیگنال ژنراتور نیاز داریم:</w:t>
            </w:r>
          </w:p>
          <w:p w14:paraId="3191D7F9" w14:textId="77777777" w:rsidR="008A40E1" w:rsidRPr="0035652D" w:rsidRDefault="008A40E1" w:rsidP="00473C70">
            <w:pPr>
              <w:rPr>
                <w:rFonts w:asciiTheme="majorBidi" w:hAnsiTheme="majorBidi" w:cs="B Nazanin"/>
                <w:sz w:val="22"/>
                <w:szCs w:val="22"/>
                <w:rtl/>
                <w:lang w:bidi="fa-IR"/>
              </w:rPr>
            </w:pPr>
          </w:p>
          <w:p w14:paraId="097A100F" w14:textId="2AC6B30B" w:rsidR="00F96999" w:rsidRDefault="0080688B" w:rsidP="00F96999">
            <w:pPr>
              <w:keepNext/>
              <w:jc w:val="center"/>
              <w:rPr>
                <w:rFonts w:asciiTheme="majorBidi" w:hAnsiTheme="majorBidi" w:cs="B Nazanin"/>
                <w:sz w:val="22"/>
                <w:szCs w:val="22"/>
              </w:rPr>
            </w:pPr>
            <w:r w:rsidRPr="0080688B">
              <w:rPr>
                <w:rFonts w:asciiTheme="majorBidi" w:hAnsiTheme="majorBidi" w:cs="B Nazanin"/>
                <w:noProof/>
                <w:sz w:val="22"/>
                <w:szCs w:val="22"/>
                <w:rtl/>
              </w:rPr>
              <w:drawing>
                <wp:inline distT="0" distB="0" distL="0" distR="0" wp14:anchorId="0E3EFF61" wp14:editId="69AB5BC9">
                  <wp:extent cx="4117986" cy="2053450"/>
                  <wp:effectExtent l="0" t="0" r="0" b="4445"/>
                  <wp:docPr id="297975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97523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626" cy="207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B0E54" w14:textId="0F8B0922" w:rsidR="00F96999" w:rsidRPr="0035652D" w:rsidRDefault="00F96999" w:rsidP="00F96999">
            <w:pPr>
              <w:keepNext/>
              <w:jc w:val="center"/>
              <w:rPr>
                <w:rFonts w:asciiTheme="majorBidi" w:hAnsiTheme="majorBidi" w:cs="B Nazanin"/>
                <w:sz w:val="22"/>
                <w:szCs w:val="22"/>
              </w:rPr>
            </w:pPr>
            <w:r w:rsidRPr="00F96999">
              <w:rPr>
                <w:rFonts w:asciiTheme="majorBidi" w:hAnsiTheme="majorBidi" w:cs="B Nazanin"/>
                <w:sz w:val="22"/>
                <w:szCs w:val="22"/>
                <w:rtl/>
              </w:rPr>
              <w:drawing>
                <wp:inline distT="0" distB="0" distL="0" distR="0" wp14:anchorId="63EA29B4" wp14:editId="1F903952">
                  <wp:extent cx="3204143" cy="2560320"/>
                  <wp:effectExtent l="0" t="0" r="0" b="0"/>
                  <wp:docPr id="7051493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14937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196" cy="257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4FE122" w14:textId="7E7CC73D" w:rsidR="00F96999" w:rsidRPr="00F96999" w:rsidRDefault="00473C70" w:rsidP="00F96999">
            <w:pPr>
              <w:pStyle w:val="Caption"/>
              <w:bidi/>
              <w:rPr>
                <w:rFonts w:asciiTheme="majorBidi" w:hAnsiTheme="majorBidi"/>
                <w:sz w:val="22"/>
                <w:szCs w:val="22"/>
              </w:rPr>
            </w:pPr>
            <w:r w:rsidRPr="0035652D">
              <w:rPr>
                <w:rFonts w:asciiTheme="majorBidi" w:hAnsiTheme="majorBidi"/>
                <w:sz w:val="22"/>
                <w:szCs w:val="22"/>
                <w:rtl/>
              </w:rPr>
              <w:t xml:space="preserve">شکل ۴ مدار تست </w:t>
            </w:r>
            <w:r w:rsidRPr="0035652D">
              <w:rPr>
                <w:rFonts w:asciiTheme="majorBidi" w:hAnsiTheme="majorBidi"/>
                <w:sz w:val="22"/>
                <w:szCs w:val="22"/>
              </w:rPr>
              <w:t>GBP</w:t>
            </w:r>
          </w:p>
          <w:p w14:paraId="004B6B9F" w14:textId="77777777" w:rsidR="00473C70" w:rsidRDefault="00473C70" w:rsidP="008A40E1">
            <w:pPr>
              <w:pStyle w:val="ListParagraph"/>
              <w:numPr>
                <w:ilvl w:val="0"/>
                <w:numId w:val="16"/>
              </w:numPr>
              <w:bidi/>
              <w:jc w:val="both"/>
              <w:rPr>
                <w:rFonts w:asciiTheme="majorBidi" w:hAnsiTheme="majorBidi" w:cs="B Nazanin"/>
                <w:lang w:bidi="fa-IR"/>
              </w:rPr>
            </w:pPr>
            <w:r w:rsidRPr="0035652D">
              <w:rPr>
                <w:rFonts w:asciiTheme="majorBidi" w:hAnsiTheme="majorBidi" w:cs="B Nazanin"/>
                <w:rtl/>
                <w:lang w:bidi="fa-IR"/>
              </w:rPr>
              <w:t xml:space="preserve">فرکانس سیگنال ورودی را به تدریج افزایش داده و خروجی را در اسیلوسکوپ مشاهده می‌کنیم تا دامنه پیک-پیک به مقدار تقریبی </w:t>
            </w:r>
            <w:r w:rsidR="008A40E1" w:rsidRPr="0035652D">
              <w:rPr>
                <w:rFonts w:asciiTheme="majorBidi" w:hAnsiTheme="majorBidi" w:cs="B Nazanin"/>
                <w:lang w:bidi="fa-IR"/>
              </w:rPr>
              <w:t>140</w:t>
            </w:r>
            <w:r w:rsidR="008A40E1" w:rsidRPr="0035652D">
              <w:rPr>
                <w:rFonts w:asciiTheme="majorBidi" w:hAnsiTheme="majorBidi" w:cs="B Nazanin"/>
                <w:rtl/>
                <w:lang w:bidi="fa-IR"/>
              </w:rPr>
              <w:t xml:space="preserve"> </w:t>
            </w:r>
            <w:r w:rsidRPr="0035652D">
              <w:rPr>
                <w:rFonts w:asciiTheme="majorBidi" w:hAnsiTheme="majorBidi" w:cs="B Nazanin"/>
                <w:rtl/>
                <w:lang w:bidi="fa-IR"/>
              </w:rPr>
              <w:t xml:space="preserve">میلی‌ولت برسد. در این حالت، مقدار فرکانس ورودی </w:t>
            </w:r>
            <w:r w:rsidRPr="0035652D">
              <w:rPr>
                <w:rFonts w:asciiTheme="majorBidi" w:hAnsiTheme="majorBidi" w:cs="B Nazanin"/>
                <w:lang w:bidi="fa-IR"/>
              </w:rPr>
              <w:t xml:space="preserve">gain bandwidth production </w:t>
            </w:r>
            <w:r w:rsidRPr="0035652D">
              <w:rPr>
                <w:rFonts w:asciiTheme="majorBidi" w:hAnsiTheme="majorBidi" w:cs="B Nazanin"/>
                <w:rtl/>
                <w:lang w:bidi="fa-IR"/>
              </w:rPr>
              <w:t>‌ آپ‌امپ است.</w:t>
            </w:r>
          </w:p>
          <w:p w14:paraId="1F2FC0B2" w14:textId="77777777" w:rsidR="00EC60B9" w:rsidRDefault="00EC60B9" w:rsidP="00EC60B9">
            <w:pPr>
              <w:jc w:val="both"/>
              <w:rPr>
                <w:rFonts w:asciiTheme="majorBidi" w:hAnsiTheme="majorBidi" w:cs="B Nazanin"/>
                <w:lang w:bidi="fa-IR"/>
              </w:rPr>
            </w:pPr>
          </w:p>
          <w:p w14:paraId="51E00894" w14:textId="77777777" w:rsidR="00EC60B9" w:rsidRDefault="00EC60B9" w:rsidP="00EC60B9">
            <w:pPr>
              <w:jc w:val="both"/>
              <w:rPr>
                <w:rFonts w:asciiTheme="majorBidi" w:hAnsiTheme="majorBidi" w:cs="B Nazanin"/>
                <w:lang w:bidi="fa-IR"/>
              </w:rPr>
            </w:pPr>
          </w:p>
          <w:p w14:paraId="42EDF4A8" w14:textId="4C22653A" w:rsidR="00EC60B9" w:rsidRPr="00EC60B9" w:rsidRDefault="00EC60B9" w:rsidP="00EC60B9">
            <w:pPr>
              <w:jc w:val="both"/>
              <w:rPr>
                <w:rFonts w:asciiTheme="majorBidi" w:hAnsiTheme="majorBidi" w:cs="B Nazanin" w:hint="cs"/>
                <w:b/>
                <w:bCs/>
                <w:lang w:bidi="fa-IR"/>
              </w:rPr>
            </w:pPr>
            <w:r w:rsidRPr="00EC60B9">
              <w:rPr>
                <w:rFonts w:asciiTheme="majorBidi" w:hAnsiTheme="majorBidi" w:cs="B Nazanin" w:hint="cs"/>
                <w:b/>
                <w:bCs/>
                <w:color w:val="FF0000"/>
                <w:sz w:val="24"/>
                <w:szCs w:val="32"/>
                <w:rtl/>
                <w:lang w:bidi="fa-IR"/>
              </w:rPr>
              <w:t>توجه شود این دستگاه صرف برای پارامتر های موجود هست و بقیه پارامتر ها طبق دستور العمل قبلی تست گردد.</w:t>
            </w:r>
          </w:p>
        </w:tc>
      </w:tr>
    </w:tbl>
    <w:p w14:paraId="7BE64434" w14:textId="7519E937" w:rsidR="00C74B90" w:rsidRPr="0035652D" w:rsidRDefault="00C74B90" w:rsidP="00473C70">
      <w:pPr>
        <w:spacing w:line="256" w:lineRule="auto"/>
        <w:rPr>
          <w:rFonts w:asciiTheme="majorBidi" w:hAnsiTheme="majorBidi" w:cs="B Nazanin"/>
          <w:sz w:val="22"/>
          <w:szCs w:val="22"/>
          <w:rtl/>
          <w:lang w:bidi="fa-IR"/>
        </w:rPr>
      </w:pPr>
    </w:p>
    <w:sectPr w:rsidR="00C74B90" w:rsidRPr="0035652D" w:rsidSect="0034150B">
      <w:headerReference w:type="default" r:id="rId26"/>
      <w:footerReference w:type="default" r:id="rId27"/>
      <w:pgSz w:w="11907" w:h="16840" w:code="9"/>
      <w:pgMar w:top="363" w:right="567" w:bottom="34" w:left="567" w:header="567" w:footer="388" w:gutter="0"/>
      <w:cols w:space="720"/>
      <w:bidi/>
      <w:rtlGutter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26A890" w14:textId="77777777" w:rsidR="00FA6EC1" w:rsidRDefault="00FA6EC1">
      <w:r>
        <w:separator/>
      </w:r>
    </w:p>
  </w:endnote>
  <w:endnote w:type="continuationSeparator" w:id="0">
    <w:p w14:paraId="3C7D978C" w14:textId="77777777" w:rsidR="00FA6EC1" w:rsidRDefault="00FA6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Traffic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Hom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Husseini Mazar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yriad Pro">
    <w:altName w:val="Segoe U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B Homa">
    <w:altName w:val="Arial"/>
    <w:charset w:val="B2"/>
    <w:family w:val="auto"/>
    <w:pitch w:val="variable"/>
    <w:sig w:usb0="00002001" w:usb1="80000000" w:usb2="00000008" w:usb3="00000000" w:csb0="00000040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bidiVisual/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5558"/>
      <w:gridCol w:w="5205"/>
    </w:tblGrid>
    <w:tr w:rsidR="00AD0500" w:rsidRPr="00EE13EC" w14:paraId="13A85DDD" w14:textId="77777777" w:rsidTr="00393A8B">
      <w:trPr>
        <w:trHeight w:val="878"/>
      </w:trPr>
      <w:tc>
        <w:tcPr>
          <w:tcW w:w="5558" w:type="dxa"/>
          <w:shd w:val="clear" w:color="auto" w:fill="auto"/>
        </w:tcPr>
        <w:p w14:paraId="397B3B44" w14:textId="77777777" w:rsidR="00B02965" w:rsidRDefault="00AD0500" w:rsidP="00B02965">
          <w:pPr>
            <w:rPr>
              <w:rFonts w:cs="B Nazanin"/>
              <w:rtl/>
              <w:lang w:bidi="fa-IR"/>
            </w:rPr>
          </w:pPr>
          <w:r w:rsidRPr="00EE13EC">
            <w:rPr>
              <w:rFonts w:cs="B Nazanin" w:hint="cs"/>
              <w:rtl/>
              <w:lang w:bidi="fa-IR"/>
            </w:rPr>
            <w:t xml:space="preserve">نام و امضاء تهیه کننده :      </w:t>
          </w:r>
          <w:r w:rsidR="00B02965">
            <w:rPr>
              <w:rFonts w:cs="B Nazanin" w:hint="cs"/>
              <w:rtl/>
              <w:lang w:bidi="fa-IR"/>
            </w:rPr>
            <w:t>علیرضا رجبی</w:t>
          </w:r>
        </w:p>
        <w:p w14:paraId="5BC05C18" w14:textId="57C847E7" w:rsidR="00AD0500" w:rsidRPr="00EE13EC" w:rsidRDefault="00AD0500" w:rsidP="00B02965">
          <w:pPr>
            <w:rPr>
              <w:rFonts w:cs="B Nazanin"/>
              <w:rtl/>
              <w:lang w:bidi="fa-IR"/>
            </w:rPr>
          </w:pPr>
          <w:r w:rsidRPr="00EE13EC">
            <w:rPr>
              <w:rFonts w:cs="B Nazanin" w:hint="cs"/>
              <w:rtl/>
              <w:lang w:bidi="fa-IR"/>
            </w:rPr>
            <w:t xml:space="preserve"> </w:t>
          </w:r>
        </w:p>
      </w:tc>
      <w:tc>
        <w:tcPr>
          <w:tcW w:w="5205" w:type="dxa"/>
          <w:shd w:val="clear" w:color="auto" w:fill="auto"/>
        </w:tcPr>
        <w:p w14:paraId="7D99E30D" w14:textId="77777777" w:rsidR="00AD0500" w:rsidRPr="00EE13EC" w:rsidRDefault="00AD0500" w:rsidP="00AD0500">
          <w:pPr>
            <w:rPr>
              <w:rFonts w:cs="B Nazanin"/>
              <w:rtl/>
              <w:lang w:bidi="fa-IR"/>
            </w:rPr>
          </w:pPr>
          <w:r w:rsidRPr="00EE13EC">
            <w:rPr>
              <w:rFonts w:cs="B Nazanin" w:hint="cs"/>
              <w:rtl/>
              <w:lang w:bidi="fa-IR"/>
            </w:rPr>
            <w:t xml:space="preserve">نام و امضاء تایید کننده: </w:t>
          </w:r>
          <w:r>
            <w:rPr>
              <w:rFonts w:cs="B Nazanin" w:hint="cs"/>
              <w:rtl/>
              <w:lang w:bidi="fa-IR"/>
            </w:rPr>
            <w:t>(آقای معلمی/آقای اصدقی)</w:t>
          </w:r>
        </w:p>
      </w:tc>
    </w:tr>
  </w:tbl>
  <w:p w14:paraId="3D25AFBE" w14:textId="77777777" w:rsidR="00AD0500" w:rsidRPr="00EE13EC" w:rsidRDefault="00AD0500" w:rsidP="00AD0500">
    <w:pPr>
      <w:spacing w:line="256" w:lineRule="auto"/>
      <w:rPr>
        <w:rFonts w:cs="B Nazanin"/>
        <w:rtl/>
        <w:lang w:bidi="fa-IR"/>
      </w:rPr>
    </w:pPr>
  </w:p>
  <w:p w14:paraId="6BC36356" w14:textId="77777777" w:rsidR="00F57748" w:rsidRDefault="00F9545A" w:rsidP="00F57748">
    <w:pPr>
      <w:pStyle w:val="Footer"/>
      <w:rPr>
        <w:rFonts w:cs="B Mitra"/>
        <w:sz w:val="18"/>
        <w:szCs w:val="18"/>
      </w:rPr>
    </w:pPr>
    <w:r>
      <w:rPr>
        <w:rFonts w:cs="B Mitra" w:hint="cs"/>
        <w:sz w:val="18"/>
        <w:szCs w:val="18"/>
        <w:rtl/>
      </w:rPr>
      <w:t xml:space="preserve"> </w:t>
    </w:r>
    <w:r w:rsidR="00F57748">
      <w:rPr>
        <w:rFonts w:cs="B Mitra"/>
        <w:sz w:val="18"/>
        <w:szCs w:val="18"/>
      </w:rPr>
      <w:t>=========================================================================================================</w:t>
    </w:r>
    <w:r>
      <w:rPr>
        <w:rFonts w:cs="B Mitra" w:hint="cs"/>
        <w:sz w:val="18"/>
        <w:szCs w:val="18"/>
        <w:rtl/>
      </w:rPr>
      <w:t xml:space="preserve">                                        </w:t>
    </w:r>
  </w:p>
  <w:p w14:paraId="41C6DB45" w14:textId="77777777" w:rsidR="00F9545A" w:rsidRDefault="00F9545A" w:rsidP="00F57748">
    <w:pPr>
      <w:pStyle w:val="Footer"/>
      <w:jc w:val="center"/>
      <w:rPr>
        <w:rFonts w:cs="B Mitra"/>
        <w:sz w:val="18"/>
        <w:szCs w:val="18"/>
        <w:rtl/>
      </w:rPr>
    </w:pPr>
    <w:r>
      <w:rPr>
        <w:rFonts w:cs="B Mitra" w:hint="cs"/>
        <w:sz w:val="18"/>
        <w:szCs w:val="18"/>
        <w:rtl/>
      </w:rPr>
      <w:t xml:space="preserve">صفحه </w:t>
    </w:r>
    <w:r w:rsidRPr="00F9545A">
      <w:rPr>
        <w:rFonts w:cs="B Mitra"/>
        <w:sz w:val="18"/>
        <w:szCs w:val="18"/>
      </w:rPr>
      <w:t xml:space="preserve"> </w:t>
    </w:r>
    <w:r>
      <w:rPr>
        <w:rFonts w:cs="B Mitra" w:hint="cs"/>
        <w:sz w:val="18"/>
        <w:szCs w:val="18"/>
        <w:rtl/>
      </w:rPr>
      <w:t xml:space="preserve"> </w:t>
    </w:r>
    <w:r w:rsidRPr="00F9545A">
      <w:rPr>
        <w:rFonts w:cs="B Mitra"/>
        <w:b/>
        <w:bCs/>
        <w:sz w:val="18"/>
        <w:szCs w:val="18"/>
      </w:rPr>
      <w:fldChar w:fldCharType="begin"/>
    </w:r>
    <w:r w:rsidRPr="00F9545A">
      <w:rPr>
        <w:rFonts w:cs="B Mitra"/>
        <w:b/>
        <w:bCs/>
        <w:sz w:val="18"/>
        <w:szCs w:val="18"/>
      </w:rPr>
      <w:instrText xml:space="preserve"> PAGE  \* Arabic  \* MERGEFORMAT </w:instrText>
    </w:r>
    <w:r w:rsidRPr="00F9545A">
      <w:rPr>
        <w:rFonts w:cs="B Mitra"/>
        <w:b/>
        <w:bCs/>
        <w:sz w:val="18"/>
        <w:szCs w:val="18"/>
      </w:rPr>
      <w:fldChar w:fldCharType="separate"/>
    </w:r>
    <w:r w:rsidR="00063D42">
      <w:rPr>
        <w:rFonts w:cs="B Mitra"/>
        <w:b/>
        <w:bCs/>
        <w:noProof/>
        <w:sz w:val="18"/>
        <w:szCs w:val="18"/>
      </w:rPr>
      <w:t>4</w:t>
    </w:r>
    <w:r w:rsidRPr="00F9545A">
      <w:rPr>
        <w:rFonts w:cs="B Mitra"/>
        <w:b/>
        <w:bCs/>
        <w:sz w:val="18"/>
        <w:szCs w:val="18"/>
      </w:rPr>
      <w:fldChar w:fldCharType="end"/>
    </w:r>
    <w:r w:rsidRPr="00F9545A">
      <w:rPr>
        <w:rFonts w:cs="B Mitra"/>
        <w:sz w:val="18"/>
        <w:szCs w:val="18"/>
      </w:rPr>
      <w:t xml:space="preserve"> </w:t>
    </w:r>
    <w:r>
      <w:rPr>
        <w:rFonts w:cs="B Mitra" w:hint="cs"/>
        <w:sz w:val="18"/>
        <w:szCs w:val="18"/>
        <w:rtl/>
      </w:rPr>
      <w:t xml:space="preserve">از  </w:t>
    </w:r>
    <w:r w:rsidRPr="00F9545A">
      <w:rPr>
        <w:rFonts w:cs="B Mitra"/>
        <w:sz w:val="18"/>
        <w:szCs w:val="18"/>
      </w:rPr>
      <w:t xml:space="preserve"> </w:t>
    </w:r>
    <w:r w:rsidRPr="00F9545A">
      <w:rPr>
        <w:rFonts w:cs="B Mitra"/>
        <w:b/>
        <w:bCs/>
        <w:sz w:val="18"/>
        <w:szCs w:val="18"/>
      </w:rPr>
      <w:fldChar w:fldCharType="begin"/>
    </w:r>
    <w:r w:rsidRPr="00F9545A">
      <w:rPr>
        <w:rFonts w:cs="B Mitra"/>
        <w:b/>
        <w:bCs/>
        <w:sz w:val="18"/>
        <w:szCs w:val="18"/>
      </w:rPr>
      <w:instrText xml:space="preserve"> NUMPAGES  \* Arabic  \* MERGEFORMAT </w:instrText>
    </w:r>
    <w:r w:rsidRPr="00F9545A">
      <w:rPr>
        <w:rFonts w:cs="B Mitra"/>
        <w:b/>
        <w:bCs/>
        <w:sz w:val="18"/>
        <w:szCs w:val="18"/>
      </w:rPr>
      <w:fldChar w:fldCharType="separate"/>
    </w:r>
    <w:r w:rsidR="00063D42">
      <w:rPr>
        <w:rFonts w:cs="B Mitra"/>
        <w:b/>
        <w:bCs/>
        <w:noProof/>
        <w:sz w:val="18"/>
        <w:szCs w:val="18"/>
      </w:rPr>
      <w:t>4</w:t>
    </w:r>
    <w:r w:rsidRPr="00F9545A">
      <w:rPr>
        <w:rFonts w:cs="B Mitra"/>
        <w:b/>
        <w:bCs/>
        <w:sz w:val="18"/>
        <w:szCs w:val="18"/>
      </w:rPr>
      <w:fldChar w:fldCharType="end"/>
    </w:r>
  </w:p>
  <w:p w14:paraId="04D6B7D1" w14:textId="1499AE0D" w:rsidR="00811DE9" w:rsidRPr="0034150B" w:rsidRDefault="0034150B" w:rsidP="00073EC8">
    <w:pPr>
      <w:pStyle w:val="Footer"/>
      <w:rPr>
        <w:rFonts w:cs="B Mitra"/>
        <w:sz w:val="18"/>
        <w:szCs w:val="18"/>
      </w:rPr>
    </w:pPr>
    <w:r w:rsidRPr="0034150B">
      <w:rPr>
        <w:rFonts w:cs="B Mitra"/>
        <w:sz w:val="18"/>
        <w:szCs w:val="18"/>
        <w:rtl/>
      </w:rPr>
      <w:t xml:space="preserve">شماره مدرك : </w:t>
    </w:r>
    <w:r w:rsidRPr="0034150B">
      <w:rPr>
        <w:rFonts w:cs="B Mitra"/>
        <w:sz w:val="18"/>
        <w:szCs w:val="18"/>
      </w:rPr>
      <w:t>F-7-1-</w:t>
    </w:r>
    <w:r w:rsidR="00433926">
      <w:rPr>
        <w:rFonts w:cs="B Mitra"/>
        <w:sz w:val="18"/>
        <w:szCs w:val="18"/>
      </w:rPr>
      <w:t>10</w:t>
    </w:r>
    <w:r w:rsidRPr="0034150B">
      <w:rPr>
        <w:rFonts w:ascii="Arial" w:hAnsi="Arial" w:cs="B Mitra" w:hint="cs"/>
        <w:sz w:val="18"/>
        <w:szCs w:val="18"/>
        <w:rtl/>
      </w:rPr>
      <w:t xml:space="preserve">   </w:t>
    </w:r>
    <w:r>
      <w:rPr>
        <w:rFonts w:ascii="Arial" w:hAnsi="Arial" w:cs="B Mitra" w:hint="cs"/>
        <w:sz w:val="18"/>
        <w:szCs w:val="18"/>
        <w:rtl/>
      </w:rPr>
      <w:t xml:space="preserve">                                                               </w:t>
    </w:r>
    <w:r w:rsidR="00F57748">
      <w:rPr>
        <w:rFonts w:ascii="Arial" w:hAnsi="Arial" w:cs="B Mitra"/>
        <w:sz w:val="18"/>
        <w:szCs w:val="18"/>
      </w:rPr>
      <w:t xml:space="preserve">         </w:t>
    </w:r>
    <w:r>
      <w:rPr>
        <w:rFonts w:ascii="Arial" w:hAnsi="Arial" w:cs="B Mitra" w:hint="cs"/>
        <w:sz w:val="18"/>
        <w:szCs w:val="18"/>
        <w:rtl/>
      </w:rPr>
      <w:t xml:space="preserve">    </w:t>
    </w:r>
    <w:r w:rsidRPr="0034150B">
      <w:rPr>
        <w:rFonts w:ascii="Arial" w:hAnsi="Arial" w:cs="B Mitra" w:hint="cs"/>
        <w:sz w:val="18"/>
        <w:szCs w:val="18"/>
        <w:rtl/>
      </w:rPr>
      <w:t xml:space="preserve">    </w:t>
    </w:r>
    <w:r w:rsidRPr="0034150B">
      <w:rPr>
        <w:rFonts w:ascii="Arial" w:hAnsi="Arial" w:cs="B Mitra"/>
        <w:sz w:val="18"/>
        <w:szCs w:val="18"/>
        <w:rtl/>
      </w:rPr>
      <w:t xml:space="preserve"> شماره بازنگری:</w:t>
    </w:r>
    <w:r w:rsidRPr="0034150B">
      <w:rPr>
        <w:rFonts w:ascii="Arial" w:hAnsi="Arial" w:cs="B Mitra"/>
        <w:sz w:val="18"/>
        <w:szCs w:val="18"/>
      </w:rPr>
      <w:t xml:space="preserve"> </w:t>
    </w:r>
    <w:r w:rsidR="00363EC0">
      <w:rPr>
        <w:rFonts w:ascii="Arial" w:hAnsi="Arial" w:cs="B Mitra" w:hint="cs"/>
        <w:sz w:val="18"/>
        <w:szCs w:val="18"/>
        <w:rtl/>
      </w:rPr>
      <w:t>07</w:t>
    </w:r>
    <w:r>
      <w:rPr>
        <w:rFonts w:ascii="Arial" w:hAnsi="Arial" w:cs="B Mitra" w:hint="cs"/>
        <w:sz w:val="18"/>
        <w:szCs w:val="18"/>
        <w:rtl/>
      </w:rPr>
      <w:t xml:space="preserve">                                        </w:t>
    </w:r>
    <w:r w:rsidR="00F57748">
      <w:rPr>
        <w:rFonts w:ascii="Arial" w:hAnsi="Arial" w:cs="B Mitra"/>
        <w:sz w:val="18"/>
        <w:szCs w:val="18"/>
      </w:rPr>
      <w:t xml:space="preserve">   </w:t>
    </w:r>
    <w:r>
      <w:rPr>
        <w:rFonts w:ascii="Arial" w:hAnsi="Arial" w:cs="B Mitra" w:hint="cs"/>
        <w:sz w:val="18"/>
        <w:szCs w:val="18"/>
        <w:rtl/>
      </w:rPr>
      <w:t xml:space="preserve">                     </w:t>
    </w:r>
    <w:r w:rsidRPr="0034150B">
      <w:rPr>
        <w:rFonts w:cs="B Mitra" w:hint="cs"/>
        <w:sz w:val="18"/>
        <w:szCs w:val="18"/>
        <w:rtl/>
      </w:rPr>
      <w:t xml:space="preserve">    تاریخ بازنگری:</w:t>
    </w:r>
    <w:r w:rsidR="00F87D8A">
      <w:rPr>
        <w:rFonts w:cs="B Mitra" w:hint="cs"/>
        <w:sz w:val="18"/>
        <w:szCs w:val="18"/>
        <w:rtl/>
      </w:rPr>
      <w:t xml:space="preserve">  </w:t>
    </w:r>
    <w:r w:rsidR="00363EC0">
      <w:rPr>
        <w:rFonts w:cs="B Mitra" w:hint="cs"/>
        <w:sz w:val="18"/>
        <w:szCs w:val="18"/>
        <w:rtl/>
      </w:rPr>
      <w:t>22/05/1403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E43F72" w14:textId="77777777" w:rsidR="00FA6EC1" w:rsidRDefault="00FA6EC1">
      <w:r>
        <w:separator/>
      </w:r>
    </w:p>
  </w:footnote>
  <w:footnote w:type="continuationSeparator" w:id="0">
    <w:p w14:paraId="4CECA783" w14:textId="77777777" w:rsidR="00FA6EC1" w:rsidRDefault="00FA6E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4914" w:type="pct"/>
      <w:tblInd w:w="19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1462"/>
      <w:gridCol w:w="1904"/>
      <w:gridCol w:w="4236"/>
      <w:gridCol w:w="2976"/>
    </w:tblGrid>
    <w:tr w:rsidR="00AD0500" w:rsidRPr="00365E94" w14:paraId="16096321" w14:textId="77777777" w:rsidTr="00393A8B">
      <w:trPr>
        <w:trHeight w:val="527"/>
      </w:trPr>
      <w:tc>
        <w:tcPr>
          <w:tcW w:w="708" w:type="pct"/>
          <w:vMerge w:val="restart"/>
          <w:shd w:val="clear" w:color="auto" w:fill="auto"/>
        </w:tcPr>
        <w:p w14:paraId="5A9BC9DE" w14:textId="65ACB4BA" w:rsidR="00AD0500" w:rsidRPr="00BF1538" w:rsidRDefault="00E973CB" w:rsidP="00E973CB">
          <w:pPr>
            <w:pStyle w:val="Header"/>
            <w:jc w:val="center"/>
            <w:rPr>
              <w:szCs w:val="20"/>
            </w:rPr>
          </w:pPr>
          <w:r w:rsidRPr="00E973CB">
            <w:rPr>
              <w:szCs w:val="20"/>
              <w:rtl/>
            </w:rPr>
            <w:t>راهنماي تست میکروفون هاي خازنی نام سنسور</w:t>
          </w:r>
          <w:r w:rsidR="00AD0500">
            <w:rPr>
              <w:noProof/>
            </w:rPr>
            <w:drawing>
              <wp:anchor distT="0" distB="254" distL="114300" distR="114300" simplePos="0" relativeHeight="251660288" behindDoc="1" locked="0" layoutInCell="1" allowOverlap="1" wp14:anchorId="1B2C2B3A" wp14:editId="088301C0">
                <wp:simplePos x="0" y="0"/>
                <wp:positionH relativeFrom="column">
                  <wp:posOffset>-49530</wp:posOffset>
                </wp:positionH>
                <wp:positionV relativeFrom="paragraph">
                  <wp:posOffset>97155</wp:posOffset>
                </wp:positionV>
                <wp:extent cx="428625" cy="427355"/>
                <wp:effectExtent l="0" t="0" r="9525" b="0"/>
                <wp:wrapNone/>
                <wp:docPr id="1423658104" name="Picture 5" descr="C:\Users\h-rezazadeh\Downloads\Logo-ISO-9001-201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Picture 31" descr="C:\Users\h-rezazadeh\Downloads\Logo-ISO-9001-201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bg1">
                              <a:lumMod val="50000"/>
                              <a:tint val="45000"/>
                              <a:satMod val="400000"/>
                            </a:schemeClr>
                          </a:duotone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8625" cy="427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AD0500">
            <w:rPr>
              <w:noProof/>
            </w:rPr>
            <w:drawing>
              <wp:anchor distT="0" distB="2667" distL="114300" distR="116967" simplePos="0" relativeHeight="251659264" behindDoc="1" locked="0" layoutInCell="1" allowOverlap="1" wp14:anchorId="24E6E6A3" wp14:editId="492AC46B">
                <wp:simplePos x="0" y="0"/>
                <wp:positionH relativeFrom="column">
                  <wp:posOffset>379095</wp:posOffset>
                </wp:positionH>
                <wp:positionV relativeFrom="paragraph">
                  <wp:posOffset>109855</wp:posOffset>
                </wp:positionV>
                <wp:extent cx="428625" cy="428625"/>
                <wp:effectExtent l="0" t="0" r="9525" b="9525"/>
                <wp:wrapNone/>
                <wp:docPr id="1063041754" name="Picture 4" descr="C:\Users\h-rezazadeh\Downloads\Logo-ISO-9001-2015 (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Picture 32" descr="C:\Users\h-rezazadeh\Downloads\Logo-ISO-9001-2015 (1)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duotone>
                            <a:prstClr val="black"/>
                            <a:schemeClr val="bg1">
                              <a:lumMod val="50000"/>
                              <a:tint val="45000"/>
                              <a:satMod val="400000"/>
                            </a:schemeClr>
                          </a:duotone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8625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917" w:type="pct"/>
          <w:shd w:val="clear" w:color="auto" w:fill="auto"/>
          <w:vAlign w:val="center"/>
        </w:tcPr>
        <w:p w14:paraId="259C394B" w14:textId="77777777" w:rsidR="00AD0500" w:rsidRPr="00365E94" w:rsidRDefault="00AD0500" w:rsidP="00AD0500">
          <w:pPr>
            <w:jc w:val="center"/>
            <w:rPr>
              <w:b/>
              <w:bCs/>
              <w:rtl/>
            </w:rPr>
          </w:pPr>
          <w:hyperlink r:id="rId3" w:history="1">
            <w:r w:rsidRPr="00365E94">
              <w:rPr>
                <w:rFonts w:cs="Times New Roman"/>
                <w:b/>
                <w:bCs/>
                <w:sz w:val="18"/>
                <w:szCs w:val="18"/>
                <w:shd w:val="clear" w:color="auto" w:fill="FFFFFF"/>
              </w:rPr>
              <w:t>IATF 16949-2016</w:t>
            </w:r>
          </w:hyperlink>
        </w:p>
      </w:tc>
      <w:tc>
        <w:tcPr>
          <w:tcW w:w="2019" w:type="pct"/>
          <w:vMerge w:val="restart"/>
          <w:shd w:val="clear" w:color="auto" w:fill="auto"/>
          <w:vAlign w:val="center"/>
        </w:tcPr>
        <w:p w14:paraId="754EBE72" w14:textId="77777777" w:rsidR="00AD0500" w:rsidRPr="004A3F6F" w:rsidRDefault="00AD0500" w:rsidP="00AD0500">
          <w:pPr>
            <w:jc w:val="center"/>
            <w:rPr>
              <w:sz w:val="16"/>
              <w:rtl/>
              <w:lang w:bidi="fa-IR"/>
            </w:rPr>
          </w:pPr>
          <w:r w:rsidRPr="004A3F6F">
            <w:rPr>
              <w:rFonts w:ascii="Arial" w:hAnsi="Arial" w:cs="B Homa"/>
              <w:b/>
              <w:bCs/>
              <w:sz w:val="24"/>
              <w:rtl/>
            </w:rPr>
            <w:t>دستورالعمل</w:t>
          </w:r>
          <w:r>
            <w:rPr>
              <w:rFonts w:ascii="Arial" w:hAnsi="Arial" w:cs="B Homa" w:hint="cs"/>
              <w:b/>
              <w:bCs/>
              <w:sz w:val="24"/>
              <w:rtl/>
            </w:rPr>
            <w:t xml:space="preserve">   </w:t>
          </w:r>
          <w:r w:rsidRPr="004A3F6F">
            <w:rPr>
              <w:rFonts w:ascii="Arial" w:hAnsi="Arial" w:cs="B Homa" w:hint="cs"/>
              <w:b/>
              <w:bCs/>
              <w:sz w:val="24"/>
              <w:rtl/>
            </w:rPr>
            <w:t>تست</w:t>
          </w:r>
          <w:r>
            <w:rPr>
              <w:rFonts w:ascii="Arial" w:hAnsi="Arial" w:cs="B Homa" w:hint="cs"/>
              <w:b/>
              <w:bCs/>
              <w:sz w:val="24"/>
              <w:rtl/>
            </w:rPr>
            <w:t xml:space="preserve"> </w:t>
          </w:r>
          <w:r w:rsidRPr="004A3F6F">
            <w:rPr>
              <w:rFonts w:ascii="Arial" w:hAnsi="Arial" w:cs="B Homa" w:hint="cs"/>
              <w:b/>
              <w:bCs/>
              <w:sz w:val="24"/>
              <w:rtl/>
            </w:rPr>
            <w:t xml:space="preserve"> </w:t>
          </w:r>
          <w:r>
            <w:rPr>
              <w:rFonts w:ascii="Arial" w:hAnsi="Arial" w:cs="B Homa" w:hint="cs"/>
              <w:b/>
              <w:bCs/>
              <w:sz w:val="24"/>
              <w:rtl/>
            </w:rPr>
            <w:t xml:space="preserve"> </w:t>
          </w:r>
          <w:r w:rsidRPr="004A3F6F">
            <w:rPr>
              <w:rFonts w:ascii="Arial" w:hAnsi="Arial" w:cs="B Homa" w:hint="cs"/>
              <w:b/>
              <w:bCs/>
              <w:sz w:val="24"/>
              <w:rtl/>
            </w:rPr>
            <w:t>قطعات</w:t>
          </w:r>
        </w:p>
        <w:p w14:paraId="68ED1133" w14:textId="77777777" w:rsidR="00AD0500" w:rsidRPr="00686BEC" w:rsidRDefault="00AD0500" w:rsidP="00AD0500">
          <w:pPr>
            <w:jc w:val="center"/>
            <w:rPr>
              <w:rFonts w:cs="B Nazanin"/>
              <w:b/>
              <w:bCs/>
              <w:sz w:val="32"/>
              <w:lang w:bidi="fa-IR"/>
            </w:rPr>
          </w:pPr>
        </w:p>
      </w:tc>
      <w:tc>
        <w:tcPr>
          <w:tcW w:w="1356" w:type="pct"/>
          <w:vMerge w:val="restart"/>
          <w:shd w:val="clear" w:color="auto" w:fill="auto"/>
        </w:tcPr>
        <w:p w14:paraId="69B9C00B" w14:textId="77777777" w:rsidR="00AD0500" w:rsidRPr="00BF1538" w:rsidRDefault="00AD0500" w:rsidP="00AD0500">
          <w:pPr>
            <w:pStyle w:val="Header"/>
            <w:tabs>
              <w:tab w:val="left" w:pos="446"/>
              <w:tab w:val="left" w:pos="480"/>
              <w:tab w:val="left" w:pos="600"/>
              <w:tab w:val="left" w:pos="818"/>
              <w:tab w:val="center" w:pos="1062"/>
              <w:tab w:val="left" w:pos="1440"/>
              <w:tab w:val="right" w:pos="2124"/>
              <w:tab w:val="left" w:pos="2745"/>
            </w:tabs>
            <w:rPr>
              <w:szCs w:val="20"/>
            </w:rPr>
          </w:pPr>
          <w:r>
            <w:rPr>
              <w:noProof/>
              <w:szCs w:val="20"/>
            </w:rPr>
            <w:drawing>
              <wp:inline distT="0" distB="0" distL="0" distR="0" wp14:anchorId="08BE2879" wp14:editId="02235725">
                <wp:extent cx="1743075" cy="638175"/>
                <wp:effectExtent l="0" t="0" r="9525" b="9525"/>
                <wp:docPr id="67139318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43075" cy="638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AD0500" w:rsidRPr="00365E94" w14:paraId="7E1F8B33" w14:textId="77777777" w:rsidTr="00393A8B">
      <w:trPr>
        <w:trHeight w:val="322"/>
      </w:trPr>
      <w:tc>
        <w:tcPr>
          <w:tcW w:w="708" w:type="pct"/>
          <w:vMerge/>
          <w:shd w:val="clear" w:color="auto" w:fill="auto"/>
        </w:tcPr>
        <w:p w14:paraId="012CA981" w14:textId="77777777" w:rsidR="00AD0500" w:rsidRPr="00BF1538" w:rsidRDefault="00AD0500" w:rsidP="00AD0500">
          <w:pPr>
            <w:pStyle w:val="Header"/>
            <w:rPr>
              <w:szCs w:val="20"/>
            </w:rPr>
          </w:pPr>
        </w:p>
      </w:tc>
      <w:tc>
        <w:tcPr>
          <w:tcW w:w="917" w:type="pct"/>
          <w:shd w:val="clear" w:color="auto" w:fill="auto"/>
          <w:vAlign w:val="center"/>
        </w:tcPr>
        <w:p w14:paraId="296F7C67" w14:textId="77777777" w:rsidR="00AD0500" w:rsidRPr="00365E94" w:rsidRDefault="00AD0500" w:rsidP="00AD0500">
          <w:pPr>
            <w:jc w:val="center"/>
            <w:rPr>
              <w:rFonts w:cs="Times New Roman"/>
              <w:b/>
              <w:bCs/>
              <w:shd w:val="clear" w:color="auto" w:fill="FFFFFF"/>
            </w:rPr>
          </w:pPr>
          <w:hyperlink r:id="rId5" w:history="1">
            <w:r w:rsidRPr="00365E94">
              <w:rPr>
                <w:rFonts w:cs="Times New Roman"/>
                <w:b/>
                <w:bCs/>
                <w:sz w:val="18"/>
                <w:szCs w:val="18"/>
                <w:shd w:val="clear" w:color="auto" w:fill="FFFFFF"/>
              </w:rPr>
              <w:t>ISO 9001:2015</w:t>
            </w:r>
          </w:hyperlink>
        </w:p>
      </w:tc>
      <w:tc>
        <w:tcPr>
          <w:tcW w:w="2019" w:type="pct"/>
          <w:vMerge/>
          <w:shd w:val="clear" w:color="auto" w:fill="auto"/>
        </w:tcPr>
        <w:p w14:paraId="35043A49" w14:textId="77777777" w:rsidR="00AD0500" w:rsidRPr="00BF1538" w:rsidRDefault="00AD0500" w:rsidP="00AD0500">
          <w:pPr>
            <w:pStyle w:val="Header"/>
            <w:rPr>
              <w:szCs w:val="20"/>
            </w:rPr>
          </w:pPr>
        </w:p>
      </w:tc>
      <w:tc>
        <w:tcPr>
          <w:tcW w:w="1356" w:type="pct"/>
          <w:vMerge/>
          <w:shd w:val="clear" w:color="auto" w:fill="auto"/>
        </w:tcPr>
        <w:p w14:paraId="7E3CD0B4" w14:textId="77777777" w:rsidR="00AD0500" w:rsidRPr="006F43B0" w:rsidRDefault="00AD0500" w:rsidP="00AD0500">
          <w:pPr>
            <w:pStyle w:val="Header"/>
            <w:jc w:val="center"/>
            <w:rPr>
              <w:rFonts w:cs="B Nazanin"/>
              <w:b/>
              <w:bCs/>
              <w:szCs w:val="20"/>
            </w:rPr>
          </w:pPr>
        </w:p>
      </w:tc>
    </w:tr>
  </w:tbl>
  <w:tbl>
    <w:tblPr>
      <w:tblStyle w:val="TableGrid"/>
      <w:bidiVisual/>
      <w:tblW w:w="0" w:type="auto"/>
      <w:tblInd w:w="20" w:type="dxa"/>
      <w:tblLook w:val="04A0" w:firstRow="1" w:lastRow="0" w:firstColumn="1" w:lastColumn="0" w:noHBand="0" w:noVBand="1"/>
    </w:tblPr>
    <w:tblGrid>
      <w:gridCol w:w="5248"/>
      <w:gridCol w:w="5286"/>
    </w:tblGrid>
    <w:tr w:rsidR="006F19F5" w14:paraId="0820BA32" w14:textId="77777777" w:rsidTr="0080688B">
      <w:tc>
        <w:tcPr>
          <w:tcW w:w="5248" w:type="dxa"/>
        </w:tcPr>
        <w:p w14:paraId="2EF41157" w14:textId="316F7FE0" w:rsidR="006F19F5" w:rsidRDefault="006F19F5" w:rsidP="00473C70">
          <w:pPr>
            <w:rPr>
              <w:rFonts w:cs="B Nazanin"/>
              <w:rtl/>
              <w:lang w:bidi="fa-IR"/>
            </w:rPr>
          </w:pPr>
          <w:r>
            <w:rPr>
              <w:rFonts w:cs="B Nazanin" w:hint="cs"/>
              <w:rtl/>
              <w:lang w:bidi="fa-IR"/>
            </w:rPr>
            <w:t>نام کالا:</w:t>
          </w:r>
          <w:r w:rsidR="00E973CB" w:rsidRPr="00E973CB">
            <w:rPr>
              <w:rtl/>
            </w:rPr>
            <w:t xml:space="preserve"> </w:t>
          </w:r>
          <w:r w:rsidR="00473C70" w:rsidRPr="00473C70">
            <w:rPr>
              <w:sz w:val="18"/>
              <w:szCs w:val="22"/>
            </w:rPr>
            <w:t>SMD IC OPAMP LM358 SO8, IC OPAMP LM358, IC OPAMP LM324, SMD IC OPAMP LM324D SO14</w:t>
          </w:r>
        </w:p>
      </w:tc>
      <w:tc>
        <w:tcPr>
          <w:tcW w:w="5286" w:type="dxa"/>
        </w:tcPr>
        <w:p w14:paraId="644A0EA5" w14:textId="292DC160" w:rsidR="006F19F5" w:rsidRDefault="006F19F5" w:rsidP="00473C70">
          <w:pPr>
            <w:rPr>
              <w:rFonts w:cs="B Nazanin"/>
              <w:rtl/>
              <w:lang w:bidi="fa-IR"/>
            </w:rPr>
          </w:pPr>
          <w:r>
            <w:rPr>
              <w:rFonts w:cs="B Nazanin" w:hint="cs"/>
              <w:rtl/>
              <w:lang w:bidi="fa-IR"/>
            </w:rPr>
            <w:t>کد کالا(در صورت وجود):</w:t>
          </w:r>
          <w:r w:rsidR="00E973CB">
            <w:rPr>
              <w:rFonts w:hint="cs"/>
              <w:rtl/>
            </w:rPr>
            <w:t xml:space="preserve"> </w:t>
          </w:r>
          <w:r w:rsidR="00473C70" w:rsidRPr="00473C70">
            <w:t>001185</w:t>
          </w:r>
          <w:r w:rsidR="00473C70">
            <w:t xml:space="preserve">, </w:t>
          </w:r>
          <w:r w:rsidR="00473C70" w:rsidRPr="00473C70">
            <w:t>000376</w:t>
          </w:r>
          <w:r w:rsidR="00473C70">
            <w:t xml:space="preserve">, </w:t>
          </w:r>
          <w:r w:rsidR="00473C70" w:rsidRPr="00473C70">
            <w:t>001676</w:t>
          </w:r>
          <w:r w:rsidR="00473C70">
            <w:t xml:space="preserve">, </w:t>
          </w:r>
          <w:r w:rsidR="00473C70" w:rsidRPr="00473C70">
            <w:t>000362</w:t>
          </w:r>
        </w:p>
      </w:tc>
    </w:tr>
    <w:tr w:rsidR="006F19F5" w14:paraId="259568EA" w14:textId="77777777" w:rsidTr="0080688B">
      <w:tc>
        <w:tcPr>
          <w:tcW w:w="5248" w:type="dxa"/>
        </w:tcPr>
        <w:p w14:paraId="6A93B301" w14:textId="316CF350" w:rsidR="006F19F5" w:rsidRDefault="006F19F5" w:rsidP="006F19F5">
          <w:pPr>
            <w:rPr>
              <w:rFonts w:cs="B Nazanin"/>
              <w:rtl/>
              <w:lang w:bidi="fa-IR"/>
            </w:rPr>
          </w:pPr>
          <w:r>
            <w:rPr>
              <w:rFonts w:cs="B Nazanin" w:hint="cs"/>
              <w:rtl/>
              <w:lang w:bidi="fa-IR"/>
            </w:rPr>
            <w:t>شماره بازنگری:</w:t>
          </w:r>
          <w:r w:rsidR="00E973CB">
            <w:rPr>
              <w:rFonts w:cs="B Nazanin" w:hint="cs"/>
              <w:rtl/>
              <w:lang w:bidi="fa-IR"/>
            </w:rPr>
            <w:t>7</w:t>
          </w:r>
        </w:p>
      </w:tc>
      <w:tc>
        <w:tcPr>
          <w:tcW w:w="5286" w:type="dxa"/>
        </w:tcPr>
        <w:p w14:paraId="3F4718F6" w14:textId="71847661" w:rsidR="006F19F5" w:rsidRDefault="006F19F5" w:rsidP="006F19F5">
          <w:pPr>
            <w:rPr>
              <w:rFonts w:cs="B Nazanin"/>
              <w:rtl/>
              <w:lang w:bidi="fa-IR"/>
            </w:rPr>
          </w:pPr>
          <w:r>
            <w:rPr>
              <w:rFonts w:cs="B Nazanin" w:hint="cs"/>
              <w:rtl/>
              <w:lang w:bidi="fa-IR"/>
            </w:rPr>
            <w:t>تاریخ بازنگری:</w:t>
          </w:r>
          <w:r w:rsidR="00E973CB">
            <w:rPr>
              <w:rFonts w:cs="B Nazanin" w:hint="cs"/>
              <w:rtl/>
              <w:lang w:bidi="fa-IR"/>
            </w:rPr>
            <w:t xml:space="preserve"> </w:t>
          </w:r>
          <w:r w:rsidR="00473C70">
            <w:rPr>
              <w:rFonts w:cs="B Nazanin"/>
              <w:lang w:bidi="fa-IR"/>
            </w:rPr>
            <w:t>1403/</w:t>
          </w:r>
          <w:r w:rsidR="0035652D">
            <w:rPr>
              <w:rFonts w:cs="B Nazanin"/>
              <w:lang w:bidi="fa-IR"/>
            </w:rPr>
            <w:t>01</w:t>
          </w:r>
          <w:r w:rsidR="00473C70">
            <w:rPr>
              <w:rFonts w:cs="B Nazanin"/>
              <w:lang w:bidi="fa-IR"/>
            </w:rPr>
            <w:t>/27</w:t>
          </w:r>
        </w:p>
      </w:tc>
    </w:tr>
  </w:tbl>
  <w:p w14:paraId="253CCCEB" w14:textId="77777777" w:rsidR="0003350A" w:rsidRPr="00134888" w:rsidRDefault="00000000" w:rsidP="00134888">
    <w:pPr>
      <w:pStyle w:val="Header"/>
      <w:rPr>
        <w:szCs w:val="20"/>
        <w:rtl/>
      </w:rPr>
    </w:pPr>
    <w:r>
      <w:pict w14:anchorId="56E163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30" type="#_x0000_t75" style="width:799.75pt;height:4pt" o:ole="" o:hrpct="0" o:hralign="center" o:hr="t">
          <v:imagedata r:id="rId6" o:title="BD15034_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50968"/>
    <w:multiLevelType w:val="hybridMultilevel"/>
    <w:tmpl w:val="A7B419FE"/>
    <w:lvl w:ilvl="0" w:tplc="7ECE0D4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42A21"/>
    <w:multiLevelType w:val="hybridMultilevel"/>
    <w:tmpl w:val="C64E351C"/>
    <w:lvl w:ilvl="0" w:tplc="52888FA8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37124"/>
    <w:multiLevelType w:val="hybridMultilevel"/>
    <w:tmpl w:val="65EC8D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B95532"/>
    <w:multiLevelType w:val="multilevel"/>
    <w:tmpl w:val="3FA87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35186C"/>
    <w:multiLevelType w:val="hybridMultilevel"/>
    <w:tmpl w:val="F91C3392"/>
    <w:lvl w:ilvl="0" w:tplc="832A5A7E">
      <w:start w:val="1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623F0"/>
    <w:multiLevelType w:val="hybridMultilevel"/>
    <w:tmpl w:val="C64E351C"/>
    <w:lvl w:ilvl="0" w:tplc="52888FA8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F12777"/>
    <w:multiLevelType w:val="multilevel"/>
    <w:tmpl w:val="9AB23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6973D4"/>
    <w:multiLevelType w:val="multilevel"/>
    <w:tmpl w:val="BB10E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6A1602"/>
    <w:multiLevelType w:val="hybridMultilevel"/>
    <w:tmpl w:val="03A64B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4A126A7"/>
    <w:multiLevelType w:val="hybridMultilevel"/>
    <w:tmpl w:val="08945154"/>
    <w:lvl w:ilvl="0" w:tplc="FFFFFFFF">
      <w:start w:val="1"/>
      <w:numFmt w:val="decimal"/>
      <w:lvlText w:val="%1."/>
      <w:lvlJc w:val="left"/>
      <w:pPr>
        <w:ind w:left="810" w:hanging="360"/>
      </w:pPr>
      <w:rPr>
        <w:rFonts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" w15:restartNumberingAfterBreak="0">
    <w:nsid w:val="15506297"/>
    <w:multiLevelType w:val="hybridMultilevel"/>
    <w:tmpl w:val="08945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4A4016"/>
    <w:multiLevelType w:val="hybridMultilevel"/>
    <w:tmpl w:val="A47CB37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2F7554"/>
    <w:multiLevelType w:val="multilevel"/>
    <w:tmpl w:val="C6C62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461869"/>
    <w:multiLevelType w:val="multilevel"/>
    <w:tmpl w:val="6D04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5C6109"/>
    <w:multiLevelType w:val="multilevel"/>
    <w:tmpl w:val="BF3E5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6C74E5"/>
    <w:multiLevelType w:val="multilevel"/>
    <w:tmpl w:val="8C261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7B33E7"/>
    <w:multiLevelType w:val="multilevel"/>
    <w:tmpl w:val="D0306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710792"/>
    <w:multiLevelType w:val="hybridMultilevel"/>
    <w:tmpl w:val="449A238A"/>
    <w:lvl w:ilvl="0" w:tplc="0409000D">
      <w:start w:val="1"/>
      <w:numFmt w:val="bullet"/>
      <w:lvlText w:val=""/>
      <w:lvlJc w:val="left"/>
      <w:pPr>
        <w:ind w:left="43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18" w15:restartNumberingAfterBreak="0">
    <w:nsid w:val="356824BB"/>
    <w:multiLevelType w:val="hybridMultilevel"/>
    <w:tmpl w:val="F828D9E6"/>
    <w:lvl w:ilvl="0" w:tplc="B73021C6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0F3460"/>
    <w:multiLevelType w:val="multilevel"/>
    <w:tmpl w:val="2610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001217"/>
    <w:multiLevelType w:val="hybridMultilevel"/>
    <w:tmpl w:val="74544E42"/>
    <w:lvl w:ilvl="0" w:tplc="D46CE6A8">
      <w:start w:val="1"/>
      <w:numFmt w:val="bullet"/>
      <w:lvlText w:val=""/>
      <w:lvlJc w:val="left"/>
      <w:pPr>
        <w:ind w:left="1080" w:hanging="360"/>
      </w:pPr>
      <w:rPr>
        <w:rFonts w:ascii="Symbol" w:eastAsia="Calibri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23767CA"/>
    <w:multiLevelType w:val="hybridMultilevel"/>
    <w:tmpl w:val="DA823BB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2E60A3"/>
    <w:multiLevelType w:val="multilevel"/>
    <w:tmpl w:val="183E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7E68EC"/>
    <w:multiLevelType w:val="hybridMultilevel"/>
    <w:tmpl w:val="0680A5B2"/>
    <w:lvl w:ilvl="0" w:tplc="7F1A7388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389013C"/>
    <w:multiLevelType w:val="hybridMultilevel"/>
    <w:tmpl w:val="4B38122A"/>
    <w:lvl w:ilvl="0" w:tplc="F76C7FA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0"/>
        <w:u w:val="singl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1E5B43"/>
    <w:multiLevelType w:val="hybridMultilevel"/>
    <w:tmpl w:val="7150A3F8"/>
    <w:lvl w:ilvl="0" w:tplc="866E94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32060E"/>
    <w:multiLevelType w:val="hybridMultilevel"/>
    <w:tmpl w:val="D2D01538"/>
    <w:lvl w:ilvl="0" w:tplc="7F1A73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75527A"/>
    <w:multiLevelType w:val="multilevel"/>
    <w:tmpl w:val="AF804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1D6A1C"/>
    <w:multiLevelType w:val="multilevel"/>
    <w:tmpl w:val="1F36D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4F7484"/>
    <w:multiLevelType w:val="multilevel"/>
    <w:tmpl w:val="8370C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4C2DBB"/>
    <w:multiLevelType w:val="hybridMultilevel"/>
    <w:tmpl w:val="934C4C96"/>
    <w:lvl w:ilvl="0" w:tplc="7746344C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A656221"/>
    <w:multiLevelType w:val="multilevel"/>
    <w:tmpl w:val="C960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C55496"/>
    <w:multiLevelType w:val="multilevel"/>
    <w:tmpl w:val="8D9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E601EC"/>
    <w:multiLevelType w:val="hybridMultilevel"/>
    <w:tmpl w:val="C8CA9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7C532B"/>
    <w:multiLevelType w:val="multilevel"/>
    <w:tmpl w:val="E3361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BC6F30"/>
    <w:multiLevelType w:val="multilevel"/>
    <w:tmpl w:val="9AD69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1281217">
    <w:abstractNumId w:val="25"/>
  </w:num>
  <w:num w:numId="2" w16cid:durableId="566188673">
    <w:abstractNumId w:val="18"/>
  </w:num>
  <w:num w:numId="3" w16cid:durableId="1211722833">
    <w:abstractNumId w:val="30"/>
  </w:num>
  <w:num w:numId="4" w16cid:durableId="1337801508">
    <w:abstractNumId w:val="17"/>
  </w:num>
  <w:num w:numId="5" w16cid:durableId="16829766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64808371">
    <w:abstractNumId w:val="4"/>
  </w:num>
  <w:num w:numId="7" w16cid:durableId="6745029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00426418">
    <w:abstractNumId w:val="24"/>
  </w:num>
  <w:num w:numId="9" w16cid:durableId="1430344759">
    <w:abstractNumId w:val="0"/>
  </w:num>
  <w:num w:numId="10" w16cid:durableId="22943473">
    <w:abstractNumId w:val="20"/>
  </w:num>
  <w:num w:numId="11" w16cid:durableId="225606008">
    <w:abstractNumId w:val="26"/>
  </w:num>
  <w:num w:numId="12" w16cid:durableId="1780638249">
    <w:abstractNumId w:val="23"/>
  </w:num>
  <w:num w:numId="13" w16cid:durableId="118303993">
    <w:abstractNumId w:val="10"/>
  </w:num>
  <w:num w:numId="14" w16cid:durableId="506215131">
    <w:abstractNumId w:val="9"/>
  </w:num>
  <w:num w:numId="15" w16cid:durableId="142351355">
    <w:abstractNumId w:val="11"/>
  </w:num>
  <w:num w:numId="16" w16cid:durableId="18630360">
    <w:abstractNumId w:val="2"/>
  </w:num>
  <w:num w:numId="17" w16cid:durableId="192960375">
    <w:abstractNumId w:val="21"/>
  </w:num>
  <w:num w:numId="18" w16cid:durableId="1048802001">
    <w:abstractNumId w:val="28"/>
  </w:num>
  <w:num w:numId="19" w16cid:durableId="442774449">
    <w:abstractNumId w:val="6"/>
  </w:num>
  <w:num w:numId="20" w16cid:durableId="1129711399">
    <w:abstractNumId w:val="27"/>
  </w:num>
  <w:num w:numId="21" w16cid:durableId="569003851">
    <w:abstractNumId w:val="6"/>
  </w:num>
  <w:num w:numId="22" w16cid:durableId="831481379">
    <w:abstractNumId w:val="31"/>
  </w:num>
  <w:num w:numId="23" w16cid:durableId="1697390321">
    <w:abstractNumId w:val="12"/>
  </w:num>
  <w:num w:numId="24" w16cid:durableId="1759253991">
    <w:abstractNumId w:val="22"/>
  </w:num>
  <w:num w:numId="25" w16cid:durableId="1364210328">
    <w:abstractNumId w:val="35"/>
  </w:num>
  <w:num w:numId="26" w16cid:durableId="928152616">
    <w:abstractNumId w:val="7"/>
  </w:num>
  <w:num w:numId="27" w16cid:durableId="576401368">
    <w:abstractNumId w:val="15"/>
  </w:num>
  <w:num w:numId="28" w16cid:durableId="349651873">
    <w:abstractNumId w:val="19"/>
  </w:num>
  <w:num w:numId="29" w16cid:durableId="751125794">
    <w:abstractNumId w:val="16"/>
  </w:num>
  <w:num w:numId="30" w16cid:durableId="405568896">
    <w:abstractNumId w:val="34"/>
  </w:num>
  <w:num w:numId="31" w16cid:durableId="232855210">
    <w:abstractNumId w:val="29"/>
  </w:num>
  <w:num w:numId="32" w16cid:durableId="879394287">
    <w:abstractNumId w:val="13"/>
  </w:num>
  <w:num w:numId="33" w16cid:durableId="756369926">
    <w:abstractNumId w:val="3"/>
  </w:num>
  <w:num w:numId="34" w16cid:durableId="2070838922">
    <w:abstractNumId w:val="1"/>
  </w:num>
  <w:num w:numId="35" w16cid:durableId="1207331727">
    <w:abstractNumId w:val="8"/>
  </w:num>
  <w:num w:numId="36" w16cid:durableId="1625883570">
    <w:abstractNumId w:val="33"/>
  </w:num>
  <w:num w:numId="37" w16cid:durableId="928469900">
    <w:abstractNumId w:val="14"/>
  </w:num>
  <w:num w:numId="38" w16cid:durableId="190436647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formatting="1" w:enforcement="0"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EBC"/>
    <w:rsid w:val="000060F8"/>
    <w:rsid w:val="00023A65"/>
    <w:rsid w:val="00026A10"/>
    <w:rsid w:val="0003350A"/>
    <w:rsid w:val="0004229A"/>
    <w:rsid w:val="00063D42"/>
    <w:rsid w:val="00065F78"/>
    <w:rsid w:val="00071F0E"/>
    <w:rsid w:val="00073EC8"/>
    <w:rsid w:val="000834FA"/>
    <w:rsid w:val="00090D2D"/>
    <w:rsid w:val="000A5948"/>
    <w:rsid w:val="000B37B1"/>
    <w:rsid w:val="000C0717"/>
    <w:rsid w:val="000C24EC"/>
    <w:rsid w:val="000C3D1A"/>
    <w:rsid w:val="000D1004"/>
    <w:rsid w:val="000D2269"/>
    <w:rsid w:val="000D414A"/>
    <w:rsid w:val="00104E67"/>
    <w:rsid w:val="00105B77"/>
    <w:rsid w:val="00111C77"/>
    <w:rsid w:val="00117759"/>
    <w:rsid w:val="00122578"/>
    <w:rsid w:val="0013102F"/>
    <w:rsid w:val="00134888"/>
    <w:rsid w:val="00137F2B"/>
    <w:rsid w:val="00146929"/>
    <w:rsid w:val="00166019"/>
    <w:rsid w:val="0017560C"/>
    <w:rsid w:val="0018343B"/>
    <w:rsid w:val="001A001D"/>
    <w:rsid w:val="001A050F"/>
    <w:rsid w:val="001A3C1E"/>
    <w:rsid w:val="001B7D7E"/>
    <w:rsid w:val="001D19D3"/>
    <w:rsid w:val="001D1AF6"/>
    <w:rsid w:val="001D7BD6"/>
    <w:rsid w:val="001E6C20"/>
    <w:rsid w:val="001E7204"/>
    <w:rsid w:val="001F79CB"/>
    <w:rsid w:val="002117E1"/>
    <w:rsid w:val="00212715"/>
    <w:rsid w:val="00222FB6"/>
    <w:rsid w:val="00235A49"/>
    <w:rsid w:val="00241B77"/>
    <w:rsid w:val="00244968"/>
    <w:rsid w:val="00251864"/>
    <w:rsid w:val="00255925"/>
    <w:rsid w:val="0028404D"/>
    <w:rsid w:val="002A00F8"/>
    <w:rsid w:val="002A2AE4"/>
    <w:rsid w:val="002B60C9"/>
    <w:rsid w:val="00300A3A"/>
    <w:rsid w:val="003111CF"/>
    <w:rsid w:val="00326C2C"/>
    <w:rsid w:val="003313DB"/>
    <w:rsid w:val="003363FB"/>
    <w:rsid w:val="0034150B"/>
    <w:rsid w:val="00350B01"/>
    <w:rsid w:val="00353394"/>
    <w:rsid w:val="0035652D"/>
    <w:rsid w:val="00363744"/>
    <w:rsid w:val="00363EC0"/>
    <w:rsid w:val="00365DDB"/>
    <w:rsid w:val="00397835"/>
    <w:rsid w:val="003A726E"/>
    <w:rsid w:val="003A7B20"/>
    <w:rsid w:val="00400CAB"/>
    <w:rsid w:val="004013EA"/>
    <w:rsid w:val="004119FF"/>
    <w:rsid w:val="00424C3A"/>
    <w:rsid w:val="0043389A"/>
    <w:rsid w:val="00433926"/>
    <w:rsid w:val="00460869"/>
    <w:rsid w:val="00463058"/>
    <w:rsid w:val="00473C70"/>
    <w:rsid w:val="00482E04"/>
    <w:rsid w:val="004872B8"/>
    <w:rsid w:val="00493985"/>
    <w:rsid w:val="004A3F6F"/>
    <w:rsid w:val="004B2974"/>
    <w:rsid w:val="004B4E69"/>
    <w:rsid w:val="004C2B53"/>
    <w:rsid w:val="004D512D"/>
    <w:rsid w:val="004D6CD3"/>
    <w:rsid w:val="004E0416"/>
    <w:rsid w:val="004E6A39"/>
    <w:rsid w:val="005102E2"/>
    <w:rsid w:val="00526528"/>
    <w:rsid w:val="00550FEF"/>
    <w:rsid w:val="005541B9"/>
    <w:rsid w:val="00554356"/>
    <w:rsid w:val="00554DB3"/>
    <w:rsid w:val="0055774A"/>
    <w:rsid w:val="00574553"/>
    <w:rsid w:val="005A2B09"/>
    <w:rsid w:val="005B63CF"/>
    <w:rsid w:val="005C2230"/>
    <w:rsid w:val="005C264A"/>
    <w:rsid w:val="005C37F4"/>
    <w:rsid w:val="005F679F"/>
    <w:rsid w:val="00603EDA"/>
    <w:rsid w:val="00623E26"/>
    <w:rsid w:val="00627BA5"/>
    <w:rsid w:val="00632B29"/>
    <w:rsid w:val="00633BAB"/>
    <w:rsid w:val="00651A12"/>
    <w:rsid w:val="00666329"/>
    <w:rsid w:val="006672D1"/>
    <w:rsid w:val="00673B6B"/>
    <w:rsid w:val="006762C0"/>
    <w:rsid w:val="0068708C"/>
    <w:rsid w:val="00693AC2"/>
    <w:rsid w:val="006A6A6C"/>
    <w:rsid w:val="006B0540"/>
    <w:rsid w:val="006C0BCC"/>
    <w:rsid w:val="006C65D1"/>
    <w:rsid w:val="006C77D3"/>
    <w:rsid w:val="006F19F5"/>
    <w:rsid w:val="006F4110"/>
    <w:rsid w:val="006F77A6"/>
    <w:rsid w:val="00727F92"/>
    <w:rsid w:val="00730A7A"/>
    <w:rsid w:val="00751425"/>
    <w:rsid w:val="007658FE"/>
    <w:rsid w:val="00781A46"/>
    <w:rsid w:val="00787135"/>
    <w:rsid w:val="00791418"/>
    <w:rsid w:val="007947A1"/>
    <w:rsid w:val="007C7A8C"/>
    <w:rsid w:val="007D1680"/>
    <w:rsid w:val="007E05B4"/>
    <w:rsid w:val="007F2F47"/>
    <w:rsid w:val="0080688B"/>
    <w:rsid w:val="00811DE9"/>
    <w:rsid w:val="00834AA7"/>
    <w:rsid w:val="00835FCC"/>
    <w:rsid w:val="008367EB"/>
    <w:rsid w:val="00836B60"/>
    <w:rsid w:val="00843BF6"/>
    <w:rsid w:val="008448C3"/>
    <w:rsid w:val="00870004"/>
    <w:rsid w:val="0087541A"/>
    <w:rsid w:val="008770E3"/>
    <w:rsid w:val="0089436C"/>
    <w:rsid w:val="00894A69"/>
    <w:rsid w:val="008A0E28"/>
    <w:rsid w:val="008A40E1"/>
    <w:rsid w:val="008B58E1"/>
    <w:rsid w:val="008D00A6"/>
    <w:rsid w:val="008E50F7"/>
    <w:rsid w:val="009137FF"/>
    <w:rsid w:val="00914897"/>
    <w:rsid w:val="00916842"/>
    <w:rsid w:val="00917040"/>
    <w:rsid w:val="0092372F"/>
    <w:rsid w:val="0094734D"/>
    <w:rsid w:val="00953481"/>
    <w:rsid w:val="00977D1D"/>
    <w:rsid w:val="00982A2B"/>
    <w:rsid w:val="009965D2"/>
    <w:rsid w:val="009C5391"/>
    <w:rsid w:val="009D3339"/>
    <w:rsid w:val="009E18BB"/>
    <w:rsid w:val="009F54BF"/>
    <w:rsid w:val="00A0596C"/>
    <w:rsid w:val="00A07593"/>
    <w:rsid w:val="00A121A8"/>
    <w:rsid w:val="00A242A1"/>
    <w:rsid w:val="00A339D9"/>
    <w:rsid w:val="00A35D3F"/>
    <w:rsid w:val="00A377C2"/>
    <w:rsid w:val="00A46328"/>
    <w:rsid w:val="00A5535A"/>
    <w:rsid w:val="00A57EAF"/>
    <w:rsid w:val="00A63EBC"/>
    <w:rsid w:val="00A67CEE"/>
    <w:rsid w:val="00A82BA7"/>
    <w:rsid w:val="00A836F4"/>
    <w:rsid w:val="00A90856"/>
    <w:rsid w:val="00A90F9D"/>
    <w:rsid w:val="00A92A3F"/>
    <w:rsid w:val="00AD0500"/>
    <w:rsid w:val="00AE25D8"/>
    <w:rsid w:val="00AF12CE"/>
    <w:rsid w:val="00AF22B5"/>
    <w:rsid w:val="00B010D7"/>
    <w:rsid w:val="00B02965"/>
    <w:rsid w:val="00B142B2"/>
    <w:rsid w:val="00B154AB"/>
    <w:rsid w:val="00B30821"/>
    <w:rsid w:val="00B3145B"/>
    <w:rsid w:val="00B45B0A"/>
    <w:rsid w:val="00B55B0B"/>
    <w:rsid w:val="00B60773"/>
    <w:rsid w:val="00B63C3B"/>
    <w:rsid w:val="00B758BD"/>
    <w:rsid w:val="00B807D0"/>
    <w:rsid w:val="00BB6A8E"/>
    <w:rsid w:val="00BC4E1F"/>
    <w:rsid w:val="00BD04AE"/>
    <w:rsid w:val="00BD2F45"/>
    <w:rsid w:val="00BE14A7"/>
    <w:rsid w:val="00BF1E8A"/>
    <w:rsid w:val="00BF23D4"/>
    <w:rsid w:val="00BF5A27"/>
    <w:rsid w:val="00C20B77"/>
    <w:rsid w:val="00C262C2"/>
    <w:rsid w:val="00C73C3C"/>
    <w:rsid w:val="00C74B90"/>
    <w:rsid w:val="00C80E40"/>
    <w:rsid w:val="00C94C1B"/>
    <w:rsid w:val="00CB18D1"/>
    <w:rsid w:val="00CB248B"/>
    <w:rsid w:val="00CB3372"/>
    <w:rsid w:val="00CD26CC"/>
    <w:rsid w:val="00CD4AF5"/>
    <w:rsid w:val="00CE1683"/>
    <w:rsid w:val="00CF6CD0"/>
    <w:rsid w:val="00D0066E"/>
    <w:rsid w:val="00D03D1C"/>
    <w:rsid w:val="00D04448"/>
    <w:rsid w:val="00D05942"/>
    <w:rsid w:val="00D1787F"/>
    <w:rsid w:val="00D354D4"/>
    <w:rsid w:val="00D40085"/>
    <w:rsid w:val="00D61919"/>
    <w:rsid w:val="00D649F0"/>
    <w:rsid w:val="00D830D5"/>
    <w:rsid w:val="00D92274"/>
    <w:rsid w:val="00D93E79"/>
    <w:rsid w:val="00D95E18"/>
    <w:rsid w:val="00DA15A0"/>
    <w:rsid w:val="00DA75E0"/>
    <w:rsid w:val="00DB0E28"/>
    <w:rsid w:val="00DB1C55"/>
    <w:rsid w:val="00DE0928"/>
    <w:rsid w:val="00DE3F19"/>
    <w:rsid w:val="00DF0483"/>
    <w:rsid w:val="00DF0656"/>
    <w:rsid w:val="00DF6FD5"/>
    <w:rsid w:val="00E07938"/>
    <w:rsid w:val="00E07CB9"/>
    <w:rsid w:val="00E1391F"/>
    <w:rsid w:val="00E16D84"/>
    <w:rsid w:val="00E17025"/>
    <w:rsid w:val="00E3187A"/>
    <w:rsid w:val="00E31CA6"/>
    <w:rsid w:val="00E45855"/>
    <w:rsid w:val="00E72501"/>
    <w:rsid w:val="00E75F9A"/>
    <w:rsid w:val="00E7624D"/>
    <w:rsid w:val="00E8771A"/>
    <w:rsid w:val="00E973CB"/>
    <w:rsid w:val="00EA2AD7"/>
    <w:rsid w:val="00EC5B60"/>
    <w:rsid w:val="00EC60B9"/>
    <w:rsid w:val="00ED0C4F"/>
    <w:rsid w:val="00ED6DAA"/>
    <w:rsid w:val="00EE13EC"/>
    <w:rsid w:val="00EE2D06"/>
    <w:rsid w:val="00EE680F"/>
    <w:rsid w:val="00F2107F"/>
    <w:rsid w:val="00F263F1"/>
    <w:rsid w:val="00F27F2E"/>
    <w:rsid w:val="00F36FB8"/>
    <w:rsid w:val="00F56462"/>
    <w:rsid w:val="00F57748"/>
    <w:rsid w:val="00F6045C"/>
    <w:rsid w:val="00F64543"/>
    <w:rsid w:val="00F67C9D"/>
    <w:rsid w:val="00F74671"/>
    <w:rsid w:val="00F87D8A"/>
    <w:rsid w:val="00F92706"/>
    <w:rsid w:val="00F9545A"/>
    <w:rsid w:val="00F96999"/>
    <w:rsid w:val="00FA574C"/>
    <w:rsid w:val="00FA6EC1"/>
    <w:rsid w:val="00FA7403"/>
    <w:rsid w:val="00FB1E0F"/>
    <w:rsid w:val="00FC2602"/>
    <w:rsid w:val="00FE7B95"/>
    <w:rsid w:val="00FF7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1F3B06F"/>
  <w15:chartTrackingRefBased/>
  <w15:docId w15:val="{C1551EC1-C5E5-433D-BEC2-C23F5A49D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raditional Arabic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semiHidden="1" w:uiPriority="35" w:unhideWhenUsed="1" w:qFormat="1"/>
    <w:lsdException w:name="endnote reference" w:uiPriority="99"/>
    <w:lsdException w:name="endnote text" w:uiPriority="99"/>
    <w:lsdException w:name="Title" w:uiPriority="10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834FA"/>
    <w:pPr>
      <w:bidi/>
    </w:pPr>
    <w:rPr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</w:style>
  <w:style w:type="paragraph" w:styleId="Heading2">
    <w:name w:val="heading 2"/>
    <w:basedOn w:val="Normal"/>
    <w:next w:val="Normal"/>
    <w:qFormat/>
    <w:pPr>
      <w:keepNext/>
      <w:ind w:left="113" w:right="113"/>
      <w:jc w:val="center"/>
      <w:outlineLvl w:val="1"/>
    </w:pPr>
  </w:style>
  <w:style w:type="paragraph" w:styleId="Heading3">
    <w:name w:val="heading 3"/>
    <w:basedOn w:val="Normal"/>
    <w:next w:val="Normal"/>
    <w:qFormat/>
    <w:pPr>
      <w:keepNext/>
      <w:ind w:left="57" w:right="57"/>
      <w:outlineLvl w:val="2"/>
    </w:pPr>
  </w:style>
  <w:style w:type="paragraph" w:styleId="Heading4">
    <w:name w:val="heading 4"/>
    <w:basedOn w:val="Normal"/>
    <w:next w:val="Normal"/>
    <w:qFormat/>
    <w:pPr>
      <w:keepNext/>
      <w:outlineLvl w:val="3"/>
    </w:p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b/>
      <w:bCs/>
    </w:rPr>
  </w:style>
  <w:style w:type="paragraph" w:styleId="Heading6">
    <w:name w:val="heading 6"/>
    <w:basedOn w:val="Normal"/>
    <w:next w:val="Normal"/>
    <w:qFormat/>
    <w:pPr>
      <w:keepNext/>
      <w:jc w:val="center"/>
      <w:outlineLvl w:val="5"/>
    </w:pPr>
    <w:rPr>
      <w:b/>
      <w:bCs/>
    </w:rPr>
  </w:style>
  <w:style w:type="paragraph" w:styleId="Heading7">
    <w:name w:val="heading 7"/>
    <w:basedOn w:val="Normal"/>
    <w:next w:val="Normal"/>
    <w:qFormat/>
    <w:pPr>
      <w:keepNext/>
      <w:bidi w:val="0"/>
      <w:spacing w:before="60"/>
      <w:ind w:left="57" w:right="57"/>
      <w:jc w:val="lowKashida"/>
      <w:outlineLvl w:val="6"/>
    </w:pPr>
    <w:rPr>
      <w:b/>
      <w:bCs/>
    </w:rPr>
  </w:style>
  <w:style w:type="paragraph" w:styleId="Heading8">
    <w:name w:val="heading 8"/>
    <w:basedOn w:val="Normal"/>
    <w:next w:val="Normal"/>
    <w:qFormat/>
    <w:pPr>
      <w:keepNext/>
      <w:outlineLvl w:val="7"/>
    </w:pPr>
    <w:rPr>
      <w:rFonts w:cs="Traffic"/>
      <w:sz w:val="32"/>
      <w:szCs w:val="28"/>
    </w:rPr>
  </w:style>
  <w:style w:type="paragraph" w:styleId="Heading9">
    <w:name w:val="heading 9"/>
    <w:basedOn w:val="Normal"/>
    <w:next w:val="Normal"/>
    <w:qFormat/>
    <w:pPr>
      <w:keepNext/>
      <w:jc w:val="center"/>
      <w:outlineLvl w:val="8"/>
    </w:pPr>
    <w:rPr>
      <w:rFonts w:ascii="Homa" w:hAnsi="Homa" w:cs="Traffic"/>
      <w:b/>
      <w:b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</w:pPr>
    <w:rPr>
      <w:rFonts w:cs="Husseini Mazar"/>
      <w:szCs w:val="32"/>
    </w:rPr>
  </w:style>
  <w:style w:type="paragraph" w:styleId="Header">
    <w:name w:val="header"/>
    <w:basedOn w:val="Normal"/>
    <w:link w:val="HeaderChar"/>
    <w:uiPriority w:val="99"/>
    <w:pPr>
      <w:tabs>
        <w:tab w:val="center" w:pos="4153"/>
        <w:tab w:val="right" w:pos="8306"/>
      </w:tabs>
    </w:pPr>
  </w:style>
  <w:style w:type="character" w:customStyle="1" w:styleId="HeaderChar">
    <w:name w:val="Header Char"/>
    <w:link w:val="Header"/>
    <w:uiPriority w:val="99"/>
    <w:rsid w:val="0003350A"/>
    <w:rPr>
      <w:szCs w:val="24"/>
      <w:lang w:bidi="ar-SA"/>
    </w:rPr>
  </w:style>
  <w:style w:type="paragraph" w:styleId="BalloonText">
    <w:name w:val="Balloon Text"/>
    <w:basedOn w:val="Normal"/>
    <w:link w:val="BalloonTextChar"/>
    <w:rsid w:val="0003350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03350A"/>
    <w:rPr>
      <w:rFonts w:ascii="Tahoma" w:hAnsi="Tahoma" w:cs="Tahoma"/>
      <w:sz w:val="16"/>
      <w:szCs w:val="16"/>
      <w:lang w:bidi="ar-SA"/>
    </w:rPr>
  </w:style>
  <w:style w:type="table" w:styleId="TableGrid">
    <w:name w:val="Table Grid"/>
    <w:basedOn w:val="TableNormal"/>
    <w:rsid w:val="002B60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link w:val="Footer"/>
    <w:uiPriority w:val="99"/>
    <w:rsid w:val="00F9545A"/>
    <w:rPr>
      <w:rFonts w:cs="Husseini Mazar"/>
      <w:szCs w:val="32"/>
    </w:rPr>
  </w:style>
  <w:style w:type="paragraph" w:styleId="ListParagraph">
    <w:name w:val="List Paragraph"/>
    <w:basedOn w:val="Normal"/>
    <w:uiPriority w:val="34"/>
    <w:qFormat/>
    <w:rsid w:val="00FC2602"/>
    <w:pPr>
      <w:bidi w:val="0"/>
      <w:spacing w:after="160" w:line="259" w:lineRule="auto"/>
      <w:ind w:left="720"/>
      <w:contextualSpacing/>
    </w:pPr>
    <w:rPr>
      <w:rFonts w:ascii="Calibri" w:eastAsia="Calibri" w:hAnsi="Calibri" w:cs="Arial"/>
      <w:sz w:val="22"/>
      <w:szCs w:val="22"/>
    </w:rPr>
  </w:style>
  <w:style w:type="paragraph" w:customStyle="1" w:styleId="Default">
    <w:name w:val="Default"/>
    <w:rsid w:val="00FC2602"/>
    <w:pPr>
      <w:autoSpaceDE w:val="0"/>
      <w:autoSpaceDN w:val="0"/>
      <w:adjustRightInd w:val="0"/>
    </w:pPr>
    <w:rPr>
      <w:rFonts w:ascii="Myriad Pro" w:eastAsia="Calibri" w:hAnsi="Myriad Pro" w:cs="Myriad Pro"/>
      <w:color w:val="000000"/>
      <w:sz w:val="24"/>
      <w:szCs w:val="24"/>
    </w:rPr>
  </w:style>
  <w:style w:type="paragraph" w:customStyle="1" w:styleId="Pa10">
    <w:name w:val="Pa10"/>
    <w:basedOn w:val="Default"/>
    <w:next w:val="Default"/>
    <w:uiPriority w:val="99"/>
    <w:rsid w:val="00FC2602"/>
    <w:pPr>
      <w:spacing w:line="201" w:lineRule="atLeast"/>
    </w:pPr>
    <w:rPr>
      <w:rFonts w:cs="Arial"/>
      <w:color w:val="auto"/>
    </w:rPr>
  </w:style>
  <w:style w:type="character" w:customStyle="1" w:styleId="A6">
    <w:name w:val="A6"/>
    <w:uiPriority w:val="99"/>
    <w:rsid w:val="00FC2602"/>
    <w:rPr>
      <w:rFonts w:cs="Myriad Pro"/>
      <w:color w:val="000000"/>
      <w:sz w:val="16"/>
      <w:szCs w:val="16"/>
    </w:rPr>
  </w:style>
  <w:style w:type="character" w:customStyle="1" w:styleId="A5">
    <w:name w:val="A5"/>
    <w:uiPriority w:val="99"/>
    <w:rsid w:val="00FC2602"/>
    <w:rPr>
      <w:rFonts w:cs="Myriad Pro"/>
      <w:color w:val="000000"/>
      <w:sz w:val="16"/>
      <w:szCs w:val="16"/>
    </w:rPr>
  </w:style>
  <w:style w:type="paragraph" w:styleId="EndnoteText">
    <w:name w:val="endnote text"/>
    <w:basedOn w:val="Normal"/>
    <w:link w:val="EndnoteTextChar"/>
    <w:uiPriority w:val="99"/>
    <w:unhideWhenUsed/>
    <w:rsid w:val="00FC2602"/>
    <w:pPr>
      <w:bidi w:val="0"/>
    </w:pPr>
    <w:rPr>
      <w:rFonts w:ascii="Calibri" w:eastAsia="Calibri" w:hAnsi="Calibri" w:cs="Arial"/>
      <w:szCs w:val="20"/>
    </w:rPr>
  </w:style>
  <w:style w:type="character" w:customStyle="1" w:styleId="EndnoteTextChar">
    <w:name w:val="Endnote Text Char"/>
    <w:link w:val="EndnoteText"/>
    <w:uiPriority w:val="99"/>
    <w:rsid w:val="00FC2602"/>
    <w:rPr>
      <w:rFonts w:ascii="Calibri" w:eastAsia="Calibri" w:hAnsi="Calibri" w:cs="Arial"/>
    </w:rPr>
  </w:style>
  <w:style w:type="character" w:styleId="EndnoteReference">
    <w:name w:val="endnote reference"/>
    <w:uiPriority w:val="99"/>
    <w:unhideWhenUsed/>
    <w:rsid w:val="00FC2602"/>
    <w:rPr>
      <w:vertAlign w:val="superscript"/>
    </w:rPr>
  </w:style>
  <w:style w:type="paragraph" w:customStyle="1" w:styleId="math">
    <w:name w:val="math"/>
    <w:basedOn w:val="Normal"/>
    <w:rsid w:val="00DF0483"/>
    <w:pPr>
      <w:bidi w:val="0"/>
      <w:spacing w:before="100" w:beforeAutospacing="1" w:after="100" w:afterAutospacing="1"/>
    </w:pPr>
    <w:rPr>
      <w:rFonts w:cs="Times New Roman"/>
      <w:sz w:val="24"/>
    </w:rPr>
  </w:style>
  <w:style w:type="paragraph" w:styleId="NoSpacing">
    <w:name w:val="No Spacing"/>
    <w:link w:val="NoSpacingChar"/>
    <w:uiPriority w:val="1"/>
    <w:qFormat/>
    <w:rsid w:val="00363EC0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363EC0"/>
    <w:rPr>
      <w:rFonts w:asciiTheme="minorHAnsi" w:eastAsiaTheme="minorEastAsia" w:hAnsiTheme="minorHAnsi" w:cstheme="minorBidi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D03D1C"/>
    <w:pPr>
      <w:bidi w:val="0"/>
      <w:contextualSpacing/>
      <w:jc w:val="center"/>
    </w:pPr>
    <w:rPr>
      <w:rFonts w:eastAsiaTheme="majorEastAsia" w:cs="B Nazanin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03D1C"/>
    <w:rPr>
      <w:rFonts w:eastAsiaTheme="majorEastAsia" w:cs="B Nazanin"/>
      <w:spacing w:val="-10"/>
      <w:kern w:val="28"/>
      <w:sz w:val="56"/>
      <w:szCs w:val="56"/>
      <w14:ligatures w14:val="standardContextual"/>
    </w:rPr>
  </w:style>
  <w:style w:type="paragraph" w:styleId="Caption">
    <w:name w:val="caption"/>
    <w:basedOn w:val="Normal"/>
    <w:next w:val="Normal"/>
    <w:uiPriority w:val="35"/>
    <w:unhideWhenUsed/>
    <w:qFormat/>
    <w:rsid w:val="00DF0656"/>
    <w:pPr>
      <w:bidi w:val="0"/>
      <w:spacing w:after="200"/>
      <w:jc w:val="center"/>
    </w:pPr>
    <w:rPr>
      <w:rFonts w:eastAsiaTheme="minorHAnsi" w:cs="B Nazanin"/>
      <w:color w:val="000000" w:themeColor="text1"/>
      <w:kern w:val="2"/>
      <w:sz w:val="18"/>
      <w:szCs w:val="18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75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1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0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8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20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09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7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4.bin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oleObject" Target="embeddings/oleObject5.bin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aiag.org/quality/iatf16949/iatf-16949-2016" TargetMode="External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6" Type="http://schemas.openxmlformats.org/officeDocument/2006/relationships/image" Target="media/image17.png"/><Relationship Id="rId5" Type="http://schemas.openxmlformats.org/officeDocument/2006/relationships/hyperlink" Target="https://www.iso.org/standard/62085.html" TargetMode="External"/><Relationship Id="rId4" Type="http://schemas.openxmlformats.org/officeDocument/2006/relationships/image" Target="media/image16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$_&#1587;&#1610;&#1587;&#1578;&#1605;&#161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2893C-96B2-4C48-91B5-7008B9650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$_سيستمي.DOT</Template>
  <TotalTime>3202</TotalTime>
  <Pages>13</Pages>
  <Words>1504</Words>
  <Characters>8578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دستورالعمل</vt:lpstr>
    </vt:vector>
  </TitlesOfParts>
  <Company>POOYESH PART</Company>
  <LinksUpToDate>false</LinksUpToDate>
  <CharactersWithSpaces>10062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دستورالعمل</dc:title>
  <dc:subject/>
  <dc:creator>mh</dc:creator>
  <cp:keywords/>
  <dc:description>محمدزاده</dc:description>
  <cp:lastModifiedBy>Alireza Rajabi</cp:lastModifiedBy>
  <cp:revision>20</cp:revision>
  <cp:lastPrinted>2025-04-20T07:49:00Z</cp:lastPrinted>
  <dcterms:created xsi:type="dcterms:W3CDTF">2024-08-19T09:03:00Z</dcterms:created>
  <dcterms:modified xsi:type="dcterms:W3CDTF">2025-04-20T10:44:00Z</dcterms:modified>
</cp:coreProperties>
</file>